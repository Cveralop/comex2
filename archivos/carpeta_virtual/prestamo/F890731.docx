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75"/>
        <w:gridCol w:w="518"/>
        <w:gridCol w:w="885"/>
        <w:gridCol w:w="537"/>
        <w:gridCol w:w="1346"/>
        <w:gridCol w:w="7"/>
        <w:gridCol w:w="40"/>
        <w:gridCol w:w="1654"/>
        <w:gridCol w:w="61"/>
        <w:gridCol w:w="857"/>
        <w:gridCol w:w="125"/>
        <w:gridCol w:w="561"/>
        <w:gridCol w:w="561"/>
        <w:gridCol w:w="140"/>
        <w:gridCol w:w="281"/>
        <w:gridCol w:w="144"/>
        <w:gridCol w:w="18"/>
        <w:gridCol w:w="160"/>
      </w:tblGrid>
      <w:tr w:rsidR="007D3247">
        <w:trPr>
          <w:gridAfter w:val="2"/>
          <w:wAfter w:w="178" w:type="dxa"/>
          <w:cantSplit/>
          <w:trHeight w:val="523"/>
        </w:trPr>
        <w:tc>
          <w:tcPr>
            <w:tcW w:w="10544" w:type="dxa"/>
            <w:gridSpan w:val="17"/>
            <w:shd w:val="clear" w:color="auto" w:fill="008080"/>
          </w:tcPr>
          <w:p w:rsidR="007D3247" w:rsidRDefault="007D3247" w:rsidP="00C65372">
            <w:pPr>
              <w:pStyle w:val="Ttulo1"/>
              <w:rPr>
                <w:b/>
                <w:color w:val="FFFFFF"/>
              </w:rPr>
            </w:pPr>
            <w:r>
              <w:rPr>
                <w:b/>
                <w:i/>
                <w:color w:val="FFFFFF"/>
              </w:rPr>
              <w:t>COMER</w:t>
            </w:r>
            <w:bookmarkStart w:id="0" w:name="_GoBack"/>
            <w:bookmarkEnd w:id="0"/>
            <w:r>
              <w:rPr>
                <w:b/>
                <w:i/>
                <w:color w:val="FFFFFF"/>
              </w:rPr>
              <w:t xml:space="preserve">CIO </w:t>
            </w:r>
            <w:r>
              <w:rPr>
                <w:b/>
                <w:color w:val="FFFFFF"/>
              </w:rPr>
              <w:t xml:space="preserve">    </w:t>
            </w:r>
            <w:r>
              <w:rPr>
                <w:color w:val="FFFFFF"/>
                <w:sz w:val="60"/>
              </w:rPr>
              <w:fldChar w:fldCharType="begin"/>
            </w:r>
            <w:r>
              <w:rPr>
                <w:color w:val="FFFFFF"/>
                <w:sz w:val="60"/>
              </w:rPr>
              <w:instrText>SYMBOL 251 \f "Webdings" \s 30</w:instrText>
            </w:r>
            <w:r>
              <w:rPr>
                <w:color w:val="FFFFFF"/>
                <w:sz w:val="60"/>
              </w:rPr>
              <w:fldChar w:fldCharType="end"/>
            </w:r>
            <w:r>
              <w:rPr>
                <w:b/>
                <w:color w:val="FFFFFF"/>
              </w:rPr>
              <w:t xml:space="preserve">     </w:t>
            </w:r>
            <w:r>
              <w:rPr>
                <w:b/>
                <w:i/>
                <w:color w:val="FFFFFF"/>
              </w:rPr>
              <w:t>EXTERIOR</w:t>
            </w:r>
          </w:p>
        </w:tc>
      </w:tr>
      <w:tr w:rsidR="007D3247">
        <w:trPr>
          <w:gridAfter w:val="16"/>
          <w:wAfter w:w="7377" w:type="dxa"/>
          <w:cantSplit/>
          <w:trHeight w:val="88"/>
        </w:trPr>
        <w:tc>
          <w:tcPr>
            <w:tcW w:w="3345" w:type="dxa"/>
            <w:gridSpan w:val="3"/>
          </w:tcPr>
          <w:p w:rsidR="007D3247" w:rsidRDefault="007D3247">
            <w:pPr>
              <w:rPr>
                <w:rFonts w:ascii="Verdana" w:hAnsi="Verdana"/>
                <w:color w:val="FFFFFF"/>
              </w:rPr>
            </w:pPr>
            <w:r>
              <w:rPr>
                <w:rFonts w:ascii="Courier New" w:hAnsi="Courier New"/>
                <w:color w:val="FFFFFF"/>
                <w:sz w:val="16"/>
                <w:lang w:val="es-MX"/>
              </w:rPr>
              <w:t>&lt;INDEX&gt;  &lt;INDEX2&gt;  &lt;INDEX3&gt;</w:t>
            </w:r>
          </w:p>
        </w:tc>
      </w:tr>
      <w:tr w:rsidR="007D3247">
        <w:trPr>
          <w:gridAfter w:val="2"/>
          <w:wAfter w:w="178" w:type="dxa"/>
          <w:cantSplit/>
          <w:trHeight w:val="222"/>
        </w:trPr>
        <w:tc>
          <w:tcPr>
            <w:tcW w:w="6160" w:type="dxa"/>
            <w:gridSpan w:val="8"/>
            <w:shd w:val="clear" w:color="auto" w:fill="FF0000"/>
          </w:tcPr>
          <w:p w:rsidR="007D3247" w:rsidRPr="00A549CC" w:rsidRDefault="007D3247">
            <w:pPr>
              <w:pStyle w:val="Ttulo2"/>
              <w:rPr>
                <w:b w:val="0"/>
              </w:rPr>
            </w:pPr>
            <w:r w:rsidRPr="00A549CC">
              <w:rPr>
                <w:b w:val="0"/>
              </w:rPr>
              <w:t>SEÑORES</w:t>
            </w:r>
          </w:p>
        </w:tc>
        <w:tc>
          <w:tcPr>
            <w:tcW w:w="2572" w:type="dxa"/>
            <w:gridSpan w:val="3"/>
            <w:shd w:val="clear" w:color="auto" w:fill="FF0000"/>
          </w:tcPr>
          <w:p w:rsidR="007D3247" w:rsidRDefault="007D3247">
            <w:pPr>
              <w:jc w:val="center"/>
              <w:rPr>
                <w:rFonts w:ascii="Verdana" w:hAnsi="Verdana"/>
                <w:b/>
                <w:color w:val="FFFFFF"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16"/>
              </w:rPr>
              <w:t>FECHA EMISION</w:t>
            </w:r>
          </w:p>
        </w:tc>
        <w:tc>
          <w:tcPr>
            <w:tcW w:w="1812" w:type="dxa"/>
            <w:gridSpan w:val="6"/>
            <w:shd w:val="clear" w:color="auto" w:fill="FF0000"/>
          </w:tcPr>
          <w:p w:rsidR="007D3247" w:rsidRDefault="007D3247">
            <w:pPr>
              <w:jc w:val="center"/>
              <w:rPr>
                <w:rFonts w:ascii="Verdana" w:hAnsi="Verdana"/>
                <w:b/>
                <w:color w:val="FFFFFF"/>
                <w:sz w:val="16"/>
                <w:lang w:val="fr-FR"/>
              </w:rPr>
            </w:pPr>
            <w:r>
              <w:rPr>
                <w:rFonts w:ascii="Verdana" w:hAnsi="Verdana"/>
                <w:b/>
                <w:color w:val="FFFFFF"/>
                <w:sz w:val="16"/>
                <w:lang w:val="fr-FR"/>
              </w:rPr>
              <w:t>FOLIO</w:t>
            </w:r>
          </w:p>
        </w:tc>
      </w:tr>
      <w:tr w:rsidR="007D3247" w:rsidTr="00E82293">
        <w:trPr>
          <w:gridAfter w:val="2"/>
          <w:wAfter w:w="178" w:type="dxa"/>
          <w:cantSplit/>
          <w:trHeight w:val="87"/>
        </w:trPr>
        <w:tc>
          <w:tcPr>
            <w:tcW w:w="6160" w:type="dxa"/>
            <w:gridSpan w:val="8"/>
          </w:tcPr>
          <w:p w:rsidR="00847615" w:rsidRPr="009446A0" w:rsidRDefault="00AD488F" w:rsidP="00AD488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IMPORT Y EXPORT E INMOBILIARIA          </w:t>
            </w:r>
          </w:p>
        </w:tc>
        <w:tc>
          <w:tcPr>
            <w:tcW w:w="2572" w:type="dxa"/>
            <w:gridSpan w:val="3"/>
          </w:tcPr>
          <w:p w:rsidR="007D3247" w:rsidRDefault="00AD488F" w:rsidP="00AD488F">
            <w:pPr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01</w:t>
            </w:r>
            <w:r w:rsidR="008254FC">
              <w:rPr>
                <w:rFonts w:ascii="Verdana" w:hAnsi="Verdana"/>
                <w:sz w:val="18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lang w:val="fr-FR"/>
              </w:rPr>
              <w:t>Diciembre</w:t>
            </w:r>
            <w:proofErr w:type="spellEnd"/>
            <w:r w:rsidR="00660A6D">
              <w:rPr>
                <w:rFonts w:ascii="Verdana" w:hAnsi="Verdana"/>
                <w:sz w:val="18"/>
                <w:lang w:val="fr-FR"/>
              </w:rPr>
              <w:t xml:space="preserve"> </w:t>
            </w:r>
            <w:r w:rsidR="00E8423B">
              <w:rPr>
                <w:rFonts w:ascii="Verdana" w:hAnsi="Verdana"/>
                <w:sz w:val="18"/>
                <w:lang w:val="fr-FR"/>
              </w:rPr>
              <w:t>del 201</w:t>
            </w:r>
            <w:r w:rsidR="00B62BEE">
              <w:rPr>
                <w:rFonts w:ascii="Verdana" w:hAnsi="Verdana"/>
                <w:sz w:val="18"/>
                <w:lang w:val="fr-FR"/>
              </w:rPr>
              <w:t>6</w:t>
            </w:r>
          </w:p>
        </w:tc>
        <w:tc>
          <w:tcPr>
            <w:tcW w:w="1812" w:type="dxa"/>
            <w:gridSpan w:val="6"/>
          </w:tcPr>
          <w:p w:rsidR="007D3247" w:rsidRDefault="003F6018" w:rsidP="008616C8">
            <w:pPr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 xml:space="preserve">        </w:t>
            </w:r>
            <w:r w:rsidR="00E8423B">
              <w:rPr>
                <w:rFonts w:ascii="Verdana" w:hAnsi="Verdana"/>
                <w:sz w:val="18"/>
                <w:lang w:val="fr-FR"/>
              </w:rPr>
              <w:t>F</w:t>
            </w:r>
            <w:r w:rsidR="00763173">
              <w:rPr>
                <w:rFonts w:ascii="Verdana" w:hAnsi="Verdana"/>
                <w:sz w:val="18"/>
                <w:lang w:val="fr-FR"/>
              </w:rPr>
              <w:t>8</w:t>
            </w:r>
            <w:r w:rsidR="00BC755D">
              <w:rPr>
                <w:rFonts w:ascii="Verdana" w:hAnsi="Verdana"/>
                <w:sz w:val="18"/>
                <w:lang w:val="fr-FR"/>
              </w:rPr>
              <w:t>90</w:t>
            </w:r>
            <w:r w:rsidR="00AD488F">
              <w:rPr>
                <w:rFonts w:ascii="Verdana" w:hAnsi="Verdana"/>
                <w:sz w:val="18"/>
                <w:lang w:val="fr-FR"/>
              </w:rPr>
              <w:t>731</w:t>
            </w:r>
          </w:p>
        </w:tc>
      </w:tr>
      <w:tr w:rsidR="007D3247">
        <w:trPr>
          <w:gridAfter w:val="2"/>
          <w:wAfter w:w="178" w:type="dxa"/>
          <w:cantSplit/>
          <w:trHeight w:val="256"/>
        </w:trPr>
        <w:tc>
          <w:tcPr>
            <w:tcW w:w="6160" w:type="dxa"/>
            <w:gridSpan w:val="8"/>
          </w:tcPr>
          <w:p w:rsidR="007D3247" w:rsidRPr="009C7850" w:rsidRDefault="007D3247" w:rsidP="00381B55">
            <w:pPr>
              <w:rPr>
                <w:rFonts w:ascii="Verdana" w:hAnsi="Verdana"/>
                <w:b/>
                <w:sz w:val="19"/>
                <w:lang w:val="es-ES"/>
              </w:rPr>
            </w:pPr>
          </w:p>
        </w:tc>
        <w:tc>
          <w:tcPr>
            <w:tcW w:w="1715" w:type="dxa"/>
            <w:gridSpan w:val="2"/>
            <w:shd w:val="clear" w:color="auto" w:fill="FF0000"/>
          </w:tcPr>
          <w:p w:rsidR="007D3247" w:rsidRDefault="007D3247">
            <w:pPr>
              <w:pStyle w:val="Ttulo3"/>
              <w:jc w:val="center"/>
              <w:rPr>
                <w:sz w:val="16"/>
              </w:rPr>
            </w:pPr>
            <w:r>
              <w:rPr>
                <w:sz w:val="16"/>
              </w:rPr>
              <w:t>SUCURSAL</w:t>
            </w:r>
          </w:p>
        </w:tc>
        <w:tc>
          <w:tcPr>
            <w:tcW w:w="2669" w:type="dxa"/>
            <w:gridSpan w:val="7"/>
            <w:shd w:val="clear" w:color="auto" w:fill="FF0000"/>
          </w:tcPr>
          <w:p w:rsidR="007D3247" w:rsidRDefault="007D3247">
            <w:pPr>
              <w:pStyle w:val="Ttulo8"/>
              <w:rPr>
                <w:i w:val="0"/>
              </w:rPr>
            </w:pPr>
            <w:r>
              <w:rPr>
                <w:i w:val="0"/>
              </w:rPr>
              <w:t>DEPARTAMENTO</w:t>
            </w:r>
          </w:p>
        </w:tc>
      </w:tr>
      <w:tr w:rsidR="007D3247">
        <w:trPr>
          <w:gridAfter w:val="2"/>
          <w:wAfter w:w="178" w:type="dxa"/>
          <w:cantSplit/>
          <w:trHeight w:val="80"/>
        </w:trPr>
        <w:tc>
          <w:tcPr>
            <w:tcW w:w="2827" w:type="dxa"/>
            <w:gridSpan w:val="2"/>
          </w:tcPr>
          <w:p w:rsidR="007D3247" w:rsidRPr="002F0537" w:rsidRDefault="00377791" w:rsidP="00377791">
            <w:pPr>
              <w:rPr>
                <w:rFonts w:ascii="Verdana" w:hAnsi="Verdana"/>
                <w:sz w:val="18"/>
                <w:szCs w:val="18"/>
              </w:rPr>
            </w:pPr>
            <w:r w:rsidRPr="00377791">
              <w:rPr>
                <w:rFonts w:ascii="Verdana" w:hAnsi="Verdana"/>
                <w:sz w:val="18"/>
                <w:szCs w:val="18"/>
              </w:rPr>
              <w:t xml:space="preserve">                                    </w:t>
            </w:r>
            <w:r>
              <w:rPr>
                <w:rFonts w:ascii="Verdana" w:hAnsi="Verdana"/>
                <w:sz w:val="18"/>
                <w:szCs w:val="18"/>
              </w:rPr>
              <w:t xml:space="preserve">                              </w:t>
            </w:r>
          </w:p>
        </w:tc>
        <w:tc>
          <w:tcPr>
            <w:tcW w:w="1403" w:type="dxa"/>
            <w:gridSpan w:val="2"/>
          </w:tcPr>
          <w:p w:rsidR="007D3247" w:rsidRDefault="001475EA">
            <w:pPr>
              <w:jc w:val="center"/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RUT</w:t>
            </w:r>
          </w:p>
        </w:tc>
        <w:tc>
          <w:tcPr>
            <w:tcW w:w="1890" w:type="dxa"/>
            <w:gridSpan w:val="3"/>
          </w:tcPr>
          <w:p w:rsidR="007D3247" w:rsidRPr="0055072D" w:rsidRDefault="00AD488F" w:rsidP="00AD48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76.579.131-6</w:t>
            </w:r>
          </w:p>
        </w:tc>
        <w:tc>
          <w:tcPr>
            <w:tcW w:w="1694" w:type="dxa"/>
            <w:gridSpan w:val="2"/>
          </w:tcPr>
          <w:p w:rsidR="007D3247" w:rsidRDefault="004662D9" w:rsidP="00AD488F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  <w:r w:rsidR="00AD488F">
              <w:rPr>
                <w:rFonts w:ascii="Verdana" w:hAnsi="Verdana"/>
                <w:sz w:val="16"/>
              </w:rPr>
              <w:t>569</w:t>
            </w:r>
          </w:p>
        </w:tc>
        <w:tc>
          <w:tcPr>
            <w:tcW w:w="2730" w:type="dxa"/>
            <w:gridSpan w:val="8"/>
          </w:tcPr>
          <w:p w:rsidR="007D3247" w:rsidRDefault="00C94BFA" w:rsidP="00BC2D9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PRESTAMOS</w:t>
            </w:r>
          </w:p>
        </w:tc>
      </w:tr>
      <w:tr w:rsidR="007D3247">
        <w:trPr>
          <w:gridAfter w:val="2"/>
          <w:wAfter w:w="178" w:type="dxa"/>
          <w:cantSplit/>
          <w:trHeight w:val="222"/>
        </w:trPr>
        <w:tc>
          <w:tcPr>
            <w:tcW w:w="10544" w:type="dxa"/>
            <w:gridSpan w:val="17"/>
            <w:shd w:val="clear" w:color="auto" w:fill="FF0000"/>
          </w:tcPr>
          <w:p w:rsidR="007D3247" w:rsidRDefault="007D3247">
            <w:pPr>
              <w:pStyle w:val="Ttulo2"/>
            </w:pPr>
            <w:r>
              <w:t>ASUNTO</w:t>
            </w:r>
          </w:p>
        </w:tc>
      </w:tr>
      <w:tr w:rsidR="007D3247">
        <w:trPr>
          <w:gridAfter w:val="2"/>
          <w:wAfter w:w="178" w:type="dxa"/>
          <w:cantSplit/>
          <w:trHeight w:val="249"/>
        </w:trPr>
        <w:tc>
          <w:tcPr>
            <w:tcW w:w="10544" w:type="dxa"/>
            <w:gridSpan w:val="17"/>
          </w:tcPr>
          <w:p w:rsidR="007D3247" w:rsidRDefault="007D3247" w:rsidP="004F1976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AVISO  </w:t>
            </w:r>
            <w:r w:rsidR="0026431E">
              <w:rPr>
                <w:rFonts w:ascii="Verdana" w:hAnsi="Verdana"/>
                <w:b/>
                <w:sz w:val="18"/>
              </w:rPr>
              <w:t xml:space="preserve">FINANCIAMIENTO </w:t>
            </w:r>
            <w:r w:rsidR="00567D8B">
              <w:rPr>
                <w:rFonts w:ascii="Verdana" w:hAnsi="Verdana"/>
                <w:b/>
                <w:sz w:val="18"/>
              </w:rPr>
              <w:t>M</w:t>
            </w:r>
            <w:r w:rsidR="002B3D7B">
              <w:rPr>
                <w:rFonts w:ascii="Verdana" w:hAnsi="Verdana"/>
                <w:b/>
                <w:sz w:val="18"/>
              </w:rPr>
              <w:t>X</w:t>
            </w:r>
          </w:p>
        </w:tc>
      </w:tr>
      <w:tr w:rsidR="007D3247">
        <w:trPr>
          <w:gridAfter w:val="2"/>
          <w:wAfter w:w="178" w:type="dxa"/>
          <w:cantSplit/>
          <w:trHeight w:val="222"/>
        </w:trPr>
        <w:tc>
          <w:tcPr>
            <w:tcW w:w="10544" w:type="dxa"/>
            <w:gridSpan w:val="17"/>
            <w:shd w:val="clear" w:color="auto" w:fill="FF0000"/>
          </w:tcPr>
          <w:p w:rsidR="007D3247" w:rsidRDefault="007D3247">
            <w:pPr>
              <w:pStyle w:val="Ttulo2"/>
            </w:pPr>
            <w:r>
              <w:t>DETALLE</w:t>
            </w:r>
          </w:p>
        </w:tc>
      </w:tr>
      <w:tr w:rsidR="007D3247">
        <w:trPr>
          <w:gridAfter w:val="13"/>
          <w:wAfter w:w="4609" w:type="dxa"/>
          <w:cantSplit/>
          <w:trHeight w:val="80"/>
        </w:trPr>
        <w:tc>
          <w:tcPr>
            <w:tcW w:w="6113" w:type="dxa"/>
            <w:gridSpan w:val="6"/>
          </w:tcPr>
          <w:p w:rsidR="007D3247" w:rsidRDefault="007D3247">
            <w:pPr>
              <w:rPr>
                <w:rFonts w:ascii="Verdana" w:hAnsi="Verdana"/>
              </w:rPr>
            </w:pPr>
          </w:p>
        </w:tc>
      </w:tr>
      <w:tr w:rsidR="007D3247">
        <w:trPr>
          <w:gridAfter w:val="2"/>
          <w:wAfter w:w="178" w:type="dxa"/>
          <w:cantSplit/>
          <w:trHeight w:val="121"/>
        </w:trPr>
        <w:tc>
          <w:tcPr>
            <w:tcW w:w="6113" w:type="dxa"/>
            <w:gridSpan w:val="6"/>
          </w:tcPr>
          <w:p w:rsidR="007D3247" w:rsidRDefault="007D3247">
            <w:pPr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sz w:val="19"/>
              </w:rPr>
              <w:t>Estimado Cliente:</w:t>
            </w:r>
          </w:p>
        </w:tc>
        <w:tc>
          <w:tcPr>
            <w:tcW w:w="4431" w:type="dxa"/>
            <w:gridSpan w:val="11"/>
            <w:shd w:val="clear" w:color="auto" w:fill="FF0000"/>
          </w:tcPr>
          <w:p w:rsidR="007D3247" w:rsidRDefault="007D3247">
            <w:pPr>
              <w:pStyle w:val="Ttulo2"/>
            </w:pPr>
            <w:r>
              <w:t>DATOS BASICOS</w:t>
            </w:r>
          </w:p>
        </w:tc>
      </w:tr>
      <w:tr w:rsidR="007D3247">
        <w:trPr>
          <w:gridAfter w:val="2"/>
          <w:wAfter w:w="178" w:type="dxa"/>
          <w:cantSplit/>
          <w:trHeight w:val="256"/>
        </w:trPr>
        <w:tc>
          <w:tcPr>
            <w:tcW w:w="6113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619" w:type="dxa"/>
            <w:gridSpan w:val="5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SU REFERENCIA</w:t>
            </w:r>
          </w:p>
        </w:tc>
        <w:tc>
          <w:tcPr>
            <w:tcW w:w="1812" w:type="dxa"/>
            <w:gridSpan w:val="6"/>
          </w:tcPr>
          <w:p w:rsidR="007D3247" w:rsidRDefault="007D3247">
            <w:pPr>
              <w:jc w:val="right"/>
              <w:rPr>
                <w:rFonts w:ascii="Verdana" w:hAnsi="Verdana"/>
                <w:sz w:val="16"/>
              </w:rPr>
            </w:pPr>
          </w:p>
        </w:tc>
      </w:tr>
      <w:tr w:rsidR="007D3247">
        <w:trPr>
          <w:gridAfter w:val="2"/>
          <w:wAfter w:w="178" w:type="dxa"/>
          <w:cantSplit/>
          <w:trHeight w:val="256"/>
        </w:trPr>
        <w:tc>
          <w:tcPr>
            <w:tcW w:w="6113" w:type="dxa"/>
            <w:gridSpan w:val="6"/>
          </w:tcPr>
          <w:p w:rsidR="007D3247" w:rsidRDefault="007D3247">
            <w:pPr>
              <w:jc w:val="both"/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sz w:val="19"/>
              </w:rPr>
              <w:t>Nos es muy grato confirmarles que hoy hemos otorgado</w:t>
            </w:r>
          </w:p>
        </w:tc>
        <w:tc>
          <w:tcPr>
            <w:tcW w:w="2619" w:type="dxa"/>
            <w:gridSpan w:val="5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NUESTRA REFERENCIA</w:t>
            </w:r>
          </w:p>
        </w:tc>
        <w:tc>
          <w:tcPr>
            <w:tcW w:w="1812" w:type="dxa"/>
            <w:gridSpan w:val="6"/>
          </w:tcPr>
          <w:p w:rsidR="007D3247" w:rsidRDefault="00E8423B" w:rsidP="00AD488F">
            <w:pPr>
              <w:jc w:val="right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F8</w:t>
            </w:r>
            <w:r w:rsidR="00F21709">
              <w:rPr>
                <w:rFonts w:ascii="Verdana" w:hAnsi="Verdana"/>
                <w:sz w:val="18"/>
                <w:lang w:val="fr-FR"/>
              </w:rPr>
              <w:t>90</w:t>
            </w:r>
            <w:r w:rsidR="00AD488F">
              <w:rPr>
                <w:rFonts w:ascii="Verdana" w:hAnsi="Verdana"/>
                <w:sz w:val="18"/>
                <w:lang w:val="fr-FR"/>
              </w:rPr>
              <w:t>731</w:t>
            </w:r>
          </w:p>
        </w:tc>
      </w:tr>
      <w:tr w:rsidR="007D3247">
        <w:trPr>
          <w:gridAfter w:val="2"/>
          <w:wAfter w:w="178" w:type="dxa"/>
          <w:cantSplit/>
          <w:trHeight w:val="273"/>
        </w:trPr>
        <w:tc>
          <w:tcPr>
            <w:tcW w:w="6113" w:type="dxa"/>
            <w:gridSpan w:val="6"/>
          </w:tcPr>
          <w:p w:rsidR="007D3247" w:rsidRDefault="007D3247" w:rsidP="00DD0A64">
            <w:pPr>
              <w:jc w:val="both"/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sz w:val="19"/>
              </w:rPr>
              <w:t>el si</w:t>
            </w:r>
            <w:r w:rsidR="00567D8B">
              <w:rPr>
                <w:rFonts w:ascii="Verdana" w:hAnsi="Verdana"/>
                <w:sz w:val="19"/>
              </w:rPr>
              <w:t>gu</w:t>
            </w:r>
            <w:r w:rsidR="00AC6D51">
              <w:rPr>
                <w:rFonts w:ascii="Verdana" w:hAnsi="Verdana"/>
                <w:sz w:val="19"/>
              </w:rPr>
              <w:t xml:space="preserve">iente  </w:t>
            </w:r>
            <w:r w:rsidR="00DD0A64">
              <w:rPr>
                <w:rFonts w:ascii="Verdana" w:hAnsi="Verdana"/>
                <w:sz w:val="19"/>
              </w:rPr>
              <w:t>financiamiento</w:t>
            </w:r>
            <w:r>
              <w:rPr>
                <w:rFonts w:ascii="Verdana" w:hAnsi="Verdana"/>
                <w:sz w:val="19"/>
              </w:rPr>
              <w:t xml:space="preserve">,  el  cual  ha  sido </w:t>
            </w:r>
          </w:p>
        </w:tc>
        <w:tc>
          <w:tcPr>
            <w:tcW w:w="2619" w:type="dxa"/>
            <w:gridSpan w:val="5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MONEDA</w:t>
            </w:r>
          </w:p>
        </w:tc>
        <w:tc>
          <w:tcPr>
            <w:tcW w:w="1812" w:type="dxa"/>
            <w:gridSpan w:val="6"/>
          </w:tcPr>
          <w:p w:rsidR="007D3247" w:rsidRDefault="00C94BFA" w:rsidP="002B3D7B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</w:t>
            </w:r>
            <w:r w:rsidR="002B3D7B">
              <w:rPr>
                <w:rFonts w:ascii="Verdana" w:hAnsi="Verdana"/>
                <w:sz w:val="16"/>
              </w:rPr>
              <w:t>USD</w:t>
            </w:r>
          </w:p>
        </w:tc>
      </w:tr>
      <w:tr w:rsidR="007D3247" w:rsidRPr="00F20A05">
        <w:trPr>
          <w:gridAfter w:val="2"/>
          <w:wAfter w:w="178" w:type="dxa"/>
          <w:cantSplit/>
          <w:trHeight w:val="256"/>
        </w:trPr>
        <w:tc>
          <w:tcPr>
            <w:tcW w:w="6113" w:type="dxa"/>
            <w:gridSpan w:val="6"/>
          </w:tcPr>
          <w:p w:rsidR="007D3247" w:rsidRDefault="007D3247">
            <w:pPr>
              <w:jc w:val="both"/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sz w:val="19"/>
              </w:rPr>
              <w:t>acreditado  conforme  a sus instrucciones.</w:t>
            </w:r>
          </w:p>
        </w:tc>
        <w:tc>
          <w:tcPr>
            <w:tcW w:w="2619" w:type="dxa"/>
            <w:gridSpan w:val="5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  <w:lang w:val="en-US"/>
              </w:rPr>
            </w:pPr>
            <w:r>
              <w:rPr>
                <w:rFonts w:ascii="Verdana" w:hAnsi="Verdana"/>
                <w:color w:val="000080"/>
                <w:sz w:val="16"/>
                <w:lang w:val="en-US"/>
              </w:rPr>
              <w:t>MONTO</w:t>
            </w:r>
          </w:p>
        </w:tc>
        <w:tc>
          <w:tcPr>
            <w:tcW w:w="1812" w:type="dxa"/>
            <w:gridSpan w:val="6"/>
          </w:tcPr>
          <w:p w:rsidR="00E8423B" w:rsidRPr="00F20A05" w:rsidRDefault="00531487" w:rsidP="00AD488F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</w:t>
            </w:r>
            <w:r w:rsidR="00BC755D">
              <w:rPr>
                <w:rFonts w:ascii="Verdana" w:hAnsi="Verdana"/>
                <w:sz w:val="16"/>
              </w:rPr>
              <w:t xml:space="preserve">  </w:t>
            </w:r>
            <w:r w:rsidR="002B3D7B">
              <w:rPr>
                <w:rFonts w:ascii="Verdana" w:hAnsi="Verdana"/>
                <w:sz w:val="16"/>
              </w:rPr>
              <w:t xml:space="preserve">    </w:t>
            </w:r>
            <w:r w:rsidR="00AD488F">
              <w:rPr>
                <w:rFonts w:ascii="Verdana" w:hAnsi="Verdana"/>
                <w:sz w:val="16"/>
              </w:rPr>
              <w:t>2</w:t>
            </w:r>
            <w:r w:rsidR="002B3D7B">
              <w:rPr>
                <w:rFonts w:ascii="Verdana" w:hAnsi="Verdana"/>
                <w:sz w:val="16"/>
              </w:rPr>
              <w:t>00.000</w:t>
            </w:r>
            <w:r w:rsidR="003F6018">
              <w:rPr>
                <w:rFonts w:ascii="Verdana" w:hAnsi="Verdana"/>
                <w:sz w:val="16"/>
              </w:rPr>
              <w:t>,00</w:t>
            </w:r>
          </w:p>
        </w:tc>
      </w:tr>
      <w:tr w:rsidR="007D3247">
        <w:trPr>
          <w:gridAfter w:val="2"/>
          <w:wAfter w:w="178" w:type="dxa"/>
          <w:cantSplit/>
          <w:trHeight w:val="222"/>
        </w:trPr>
        <w:tc>
          <w:tcPr>
            <w:tcW w:w="6113" w:type="dxa"/>
            <w:gridSpan w:val="6"/>
          </w:tcPr>
          <w:p w:rsidR="007D3247" w:rsidRPr="00F20A05" w:rsidRDefault="007D3247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2619" w:type="dxa"/>
            <w:gridSpan w:val="5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VENCIMIENTO</w:t>
            </w:r>
          </w:p>
        </w:tc>
        <w:tc>
          <w:tcPr>
            <w:tcW w:w="1812" w:type="dxa"/>
            <w:gridSpan w:val="6"/>
          </w:tcPr>
          <w:p w:rsidR="004F1976" w:rsidRDefault="00AD488F" w:rsidP="00BC755D">
            <w:pPr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28/11/2019</w:t>
            </w:r>
          </w:p>
        </w:tc>
      </w:tr>
      <w:tr w:rsidR="007D3247">
        <w:trPr>
          <w:gridAfter w:val="2"/>
          <w:wAfter w:w="178" w:type="dxa"/>
          <w:cantSplit/>
          <w:trHeight w:val="157"/>
        </w:trPr>
        <w:tc>
          <w:tcPr>
            <w:tcW w:w="6113" w:type="dxa"/>
            <w:gridSpan w:val="6"/>
          </w:tcPr>
          <w:p w:rsidR="007D3247" w:rsidRPr="00C55583" w:rsidRDefault="007D3247">
            <w:pPr>
              <w:jc w:val="both"/>
              <w:rPr>
                <w:rFonts w:ascii="Verdana" w:hAnsi="Verdana"/>
                <w:sz w:val="16"/>
                <w:lang w:val="es-ES"/>
              </w:rPr>
            </w:pPr>
            <w:r w:rsidRPr="00C55583">
              <w:rPr>
                <w:rFonts w:ascii="Verdana" w:hAnsi="Verdana"/>
                <w:sz w:val="16"/>
                <w:lang w:val="es-ES"/>
              </w:rPr>
              <w:t>Por comisiones y gastos hemos calculado los siguientes importes:</w:t>
            </w:r>
          </w:p>
        </w:tc>
        <w:tc>
          <w:tcPr>
            <w:tcW w:w="4431" w:type="dxa"/>
            <w:gridSpan w:val="11"/>
            <w:shd w:val="clear" w:color="auto" w:fill="FF0000"/>
          </w:tcPr>
          <w:p w:rsidR="007D3247" w:rsidRDefault="007D3247">
            <w:pPr>
              <w:pStyle w:val="Ttulo2"/>
            </w:pPr>
            <w:r>
              <w:t xml:space="preserve">INDICADORES FINANCIEROS </w:t>
            </w:r>
          </w:p>
        </w:tc>
      </w:tr>
      <w:tr w:rsidR="007D3247">
        <w:trPr>
          <w:gridAfter w:val="8"/>
          <w:wAfter w:w="1990" w:type="dxa"/>
          <w:cantSplit/>
          <w:trHeight w:val="113"/>
        </w:trPr>
        <w:tc>
          <w:tcPr>
            <w:tcW w:w="6113" w:type="dxa"/>
            <w:gridSpan w:val="6"/>
          </w:tcPr>
          <w:p w:rsidR="007D3247" w:rsidRDefault="007D3247">
            <w:pPr>
              <w:jc w:val="both"/>
              <w:rPr>
                <w:rFonts w:ascii="Verdana" w:hAnsi="Verdana"/>
                <w:b/>
                <w:sz w:val="16"/>
                <w:u w:val="single"/>
              </w:rPr>
            </w:pPr>
          </w:p>
        </w:tc>
        <w:tc>
          <w:tcPr>
            <w:tcW w:w="2619" w:type="dxa"/>
            <w:gridSpan w:val="5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7D3247">
        <w:trPr>
          <w:gridAfter w:val="2"/>
          <w:wAfter w:w="178" w:type="dxa"/>
          <w:cantSplit/>
          <w:trHeight w:val="205"/>
        </w:trPr>
        <w:tc>
          <w:tcPr>
            <w:tcW w:w="6113" w:type="dxa"/>
            <w:gridSpan w:val="6"/>
          </w:tcPr>
          <w:p w:rsidR="007D3247" w:rsidRDefault="00D9588A">
            <w:pPr>
              <w:jc w:val="both"/>
              <w:rPr>
                <w:rFonts w:ascii="Verdana" w:hAnsi="Verdana"/>
                <w:b/>
                <w:sz w:val="16"/>
                <w:u w:val="single"/>
              </w:rPr>
            </w:pPr>
            <w:r>
              <w:rPr>
                <w:rFonts w:ascii="Verdana" w:hAnsi="Verdana"/>
                <w:b/>
                <w:sz w:val="16"/>
                <w:u w:val="single"/>
              </w:rPr>
              <w:t>DETALLE DE VENCI</w:t>
            </w:r>
            <w:r w:rsidR="00550251">
              <w:rPr>
                <w:rFonts w:ascii="Verdana" w:hAnsi="Verdana"/>
                <w:b/>
                <w:sz w:val="16"/>
                <w:u w:val="single"/>
              </w:rPr>
              <w:t>MIENTOS Y CUOTAS</w:t>
            </w:r>
          </w:p>
        </w:tc>
        <w:tc>
          <w:tcPr>
            <w:tcW w:w="2619" w:type="dxa"/>
            <w:gridSpan w:val="5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000080"/>
                <w:sz w:val="16"/>
              </w:rPr>
              <w:t>TIPO DE CAMBIO PACTADO</w:t>
            </w:r>
          </w:p>
        </w:tc>
        <w:tc>
          <w:tcPr>
            <w:tcW w:w="1812" w:type="dxa"/>
            <w:gridSpan w:val="6"/>
          </w:tcPr>
          <w:p w:rsidR="007D3247" w:rsidRDefault="00C713D5">
            <w:pPr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1.000000</w:t>
            </w:r>
          </w:p>
        </w:tc>
      </w:tr>
      <w:tr w:rsidR="007D3247">
        <w:trPr>
          <w:gridAfter w:val="2"/>
          <w:wAfter w:w="178" w:type="dxa"/>
          <w:cantSplit/>
          <w:trHeight w:val="133"/>
        </w:trPr>
        <w:tc>
          <w:tcPr>
            <w:tcW w:w="6113" w:type="dxa"/>
            <w:gridSpan w:val="6"/>
          </w:tcPr>
          <w:p w:rsidR="007D3247" w:rsidRDefault="007D3247">
            <w:pPr>
              <w:jc w:val="both"/>
              <w:rPr>
                <w:rFonts w:ascii="Verdana" w:hAnsi="Verdana"/>
                <w:b/>
                <w:sz w:val="16"/>
                <w:u w:val="single"/>
              </w:rPr>
            </w:pPr>
          </w:p>
        </w:tc>
        <w:tc>
          <w:tcPr>
            <w:tcW w:w="2619" w:type="dxa"/>
            <w:gridSpan w:val="5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PARIDAD</w:t>
            </w:r>
          </w:p>
        </w:tc>
        <w:tc>
          <w:tcPr>
            <w:tcW w:w="1812" w:type="dxa"/>
            <w:gridSpan w:val="6"/>
          </w:tcPr>
          <w:p w:rsidR="007D3247" w:rsidRDefault="00C713D5">
            <w:pPr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1.0000</w:t>
            </w:r>
          </w:p>
        </w:tc>
      </w:tr>
      <w:tr w:rsidR="007D3247">
        <w:trPr>
          <w:gridAfter w:val="2"/>
          <w:wAfter w:w="178" w:type="dxa"/>
          <w:cantSplit/>
          <w:trHeight w:val="209"/>
        </w:trPr>
        <w:tc>
          <w:tcPr>
            <w:tcW w:w="6113" w:type="dxa"/>
            <w:gridSpan w:val="6"/>
          </w:tcPr>
          <w:p w:rsidR="00755B04" w:rsidRPr="00415F60" w:rsidRDefault="008718D4" w:rsidP="00E8423B">
            <w:pPr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Se anexa en hoja N° 2</w:t>
            </w:r>
          </w:p>
        </w:tc>
        <w:tc>
          <w:tcPr>
            <w:tcW w:w="2619" w:type="dxa"/>
            <w:gridSpan w:val="5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</w:p>
        </w:tc>
        <w:tc>
          <w:tcPr>
            <w:tcW w:w="1812" w:type="dxa"/>
            <w:gridSpan w:val="6"/>
          </w:tcPr>
          <w:p w:rsidR="007D3247" w:rsidRDefault="007D3247">
            <w:pPr>
              <w:jc w:val="right"/>
              <w:rPr>
                <w:rFonts w:ascii="Verdana" w:hAnsi="Verdana"/>
                <w:sz w:val="16"/>
              </w:rPr>
            </w:pPr>
          </w:p>
        </w:tc>
      </w:tr>
      <w:tr w:rsidR="007D3247">
        <w:trPr>
          <w:gridAfter w:val="2"/>
          <w:wAfter w:w="178" w:type="dxa"/>
          <w:cantSplit/>
          <w:trHeight w:val="99"/>
        </w:trPr>
        <w:tc>
          <w:tcPr>
            <w:tcW w:w="6113" w:type="dxa"/>
            <w:gridSpan w:val="6"/>
          </w:tcPr>
          <w:p w:rsidR="007D3247" w:rsidRPr="00415F60" w:rsidRDefault="007D3247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31" w:type="dxa"/>
            <w:gridSpan w:val="11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28760B">
        <w:trPr>
          <w:gridAfter w:val="2"/>
          <w:wAfter w:w="178" w:type="dxa"/>
          <w:cantSplit/>
          <w:trHeight w:val="116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31" w:type="dxa"/>
            <w:gridSpan w:val="11"/>
            <w:shd w:val="clear" w:color="auto" w:fill="FF0000"/>
          </w:tcPr>
          <w:p w:rsidR="0028760B" w:rsidRDefault="0028760B">
            <w:pPr>
              <w:pStyle w:val="Ttulo2"/>
            </w:pPr>
            <w:r>
              <w:t>TASA INTERÉS</w:t>
            </w:r>
          </w:p>
        </w:tc>
      </w:tr>
      <w:tr w:rsidR="0028760B">
        <w:trPr>
          <w:gridAfter w:val="2"/>
          <w:wAfter w:w="178" w:type="dxa"/>
          <w:cantSplit/>
          <w:trHeight w:val="163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44" w:type="dxa"/>
            <w:gridSpan w:val="6"/>
          </w:tcPr>
          <w:p w:rsidR="0028760B" w:rsidRDefault="0028760B">
            <w:pPr>
              <w:rPr>
                <w:rFonts w:ascii="Verdana" w:hAnsi="Verdana"/>
                <w:sz w:val="16"/>
                <w:lang w:val="fr-FR"/>
              </w:rPr>
            </w:pPr>
          </w:p>
        </w:tc>
        <w:tc>
          <w:tcPr>
            <w:tcW w:w="1687" w:type="dxa"/>
            <w:gridSpan w:val="5"/>
          </w:tcPr>
          <w:p w:rsidR="0028760B" w:rsidRPr="00975693" w:rsidRDefault="007F28EC" w:rsidP="00AD488F">
            <w:pPr>
              <w:jc w:val="right"/>
              <w:rPr>
                <w:rFonts w:ascii="Verdana" w:hAnsi="Verdana"/>
                <w:sz w:val="16"/>
                <w:lang w:val="fr-FR"/>
              </w:rPr>
            </w:pPr>
            <w:r>
              <w:rPr>
                <w:rFonts w:ascii="Verdana" w:hAnsi="Verdana"/>
                <w:sz w:val="16"/>
                <w:lang w:val="fr-FR"/>
              </w:rPr>
              <w:t xml:space="preserve">TASA </w:t>
            </w:r>
            <w:r w:rsidR="00AD488F">
              <w:rPr>
                <w:rFonts w:ascii="Verdana" w:hAnsi="Verdana"/>
                <w:sz w:val="16"/>
                <w:lang w:val="fr-FR"/>
              </w:rPr>
              <w:t>FIJA</w:t>
            </w:r>
          </w:p>
        </w:tc>
      </w:tr>
      <w:tr w:rsidR="0028760B">
        <w:trPr>
          <w:gridAfter w:val="2"/>
          <w:wAfter w:w="178" w:type="dxa"/>
          <w:cantSplit/>
          <w:trHeight w:val="195"/>
        </w:trPr>
        <w:tc>
          <w:tcPr>
            <w:tcW w:w="6113" w:type="dxa"/>
            <w:gridSpan w:val="6"/>
          </w:tcPr>
          <w:p w:rsidR="0028760B" w:rsidRPr="006A413E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44" w:type="dxa"/>
            <w:gridSpan w:val="6"/>
          </w:tcPr>
          <w:p w:rsidR="0028760B" w:rsidRPr="006A413E" w:rsidRDefault="0028760B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87" w:type="dxa"/>
            <w:gridSpan w:val="5"/>
          </w:tcPr>
          <w:p w:rsidR="0028760B" w:rsidRPr="00975693" w:rsidRDefault="0028760B" w:rsidP="00975693">
            <w:pPr>
              <w:jc w:val="center"/>
              <w:rPr>
                <w:rFonts w:ascii="Verdana" w:hAnsi="Verdana"/>
                <w:sz w:val="16"/>
                <w:lang w:val="fr-FR"/>
              </w:rPr>
            </w:pPr>
          </w:p>
        </w:tc>
      </w:tr>
      <w:tr w:rsidR="0028760B" w:rsidRPr="006C17C8">
        <w:trPr>
          <w:gridAfter w:val="2"/>
          <w:wAfter w:w="178" w:type="dxa"/>
          <w:cantSplit/>
          <w:trHeight w:val="173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44" w:type="dxa"/>
            <w:gridSpan w:val="6"/>
          </w:tcPr>
          <w:p w:rsidR="0028760B" w:rsidRDefault="0028760B">
            <w:pPr>
              <w:rPr>
                <w:rFonts w:ascii="Verdana" w:hAnsi="Verdana"/>
                <w:sz w:val="16"/>
                <w:lang w:val="fr-FR"/>
              </w:rPr>
            </w:pPr>
          </w:p>
        </w:tc>
        <w:tc>
          <w:tcPr>
            <w:tcW w:w="1687" w:type="dxa"/>
            <w:gridSpan w:val="5"/>
          </w:tcPr>
          <w:p w:rsidR="0028760B" w:rsidRPr="006C17C8" w:rsidRDefault="0028760B" w:rsidP="00CB2158">
            <w:pPr>
              <w:rPr>
                <w:rFonts w:ascii="Verdana" w:hAnsi="Verdana"/>
                <w:sz w:val="16"/>
              </w:rPr>
            </w:pPr>
          </w:p>
        </w:tc>
      </w:tr>
      <w:tr w:rsidR="0028760B" w:rsidRPr="006C17C8">
        <w:trPr>
          <w:gridAfter w:val="2"/>
          <w:wAfter w:w="178" w:type="dxa"/>
          <w:cantSplit/>
          <w:trHeight w:val="145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44" w:type="dxa"/>
            <w:gridSpan w:val="6"/>
          </w:tcPr>
          <w:p w:rsidR="0028760B" w:rsidRPr="006C17C8" w:rsidRDefault="0028760B">
            <w:pPr>
              <w:rPr>
                <w:rFonts w:ascii="Verdana" w:hAnsi="Verdana"/>
                <w:sz w:val="16"/>
              </w:rPr>
            </w:pPr>
            <w:r w:rsidRPr="006C17C8">
              <w:rPr>
                <w:rFonts w:ascii="Verdana" w:hAnsi="Verdana"/>
                <w:color w:val="000080"/>
                <w:sz w:val="16"/>
              </w:rPr>
              <w:t>TASA FINAL</w:t>
            </w:r>
          </w:p>
        </w:tc>
        <w:tc>
          <w:tcPr>
            <w:tcW w:w="1687" w:type="dxa"/>
            <w:gridSpan w:val="5"/>
          </w:tcPr>
          <w:p w:rsidR="007F28EC" w:rsidRPr="006C17C8" w:rsidRDefault="00053EE6" w:rsidP="00053EE6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</w:t>
            </w:r>
            <w:r w:rsidR="00AD488F">
              <w:rPr>
                <w:rFonts w:ascii="Verdana" w:hAnsi="Verdana"/>
                <w:sz w:val="16"/>
              </w:rPr>
              <w:t>4.65</w:t>
            </w:r>
            <w:r>
              <w:rPr>
                <w:rFonts w:ascii="Verdana" w:hAnsi="Verdana"/>
                <w:sz w:val="16"/>
              </w:rPr>
              <w:t>%</w:t>
            </w:r>
          </w:p>
        </w:tc>
      </w:tr>
      <w:tr w:rsidR="0028760B">
        <w:trPr>
          <w:gridAfter w:val="2"/>
          <w:wAfter w:w="178" w:type="dxa"/>
          <w:cantSplit/>
          <w:trHeight w:val="80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31" w:type="dxa"/>
            <w:gridSpan w:val="11"/>
          </w:tcPr>
          <w:p w:rsidR="00DE341C" w:rsidRPr="00DE341C" w:rsidRDefault="00DE341C" w:rsidP="005B41C6">
            <w:pPr>
              <w:pStyle w:val="Ttulo2"/>
            </w:pPr>
          </w:p>
        </w:tc>
      </w:tr>
      <w:tr w:rsidR="0028760B">
        <w:trPr>
          <w:gridAfter w:val="2"/>
          <w:wAfter w:w="178" w:type="dxa"/>
          <w:cantSplit/>
          <w:trHeight w:val="81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44" w:type="dxa"/>
            <w:gridSpan w:val="6"/>
          </w:tcPr>
          <w:p w:rsidR="0028760B" w:rsidRPr="0002450A" w:rsidRDefault="0028760B">
            <w:pPr>
              <w:jc w:val="both"/>
              <w:rPr>
                <w:rFonts w:ascii="Verdana" w:hAnsi="Verdana"/>
                <w:color w:val="000000"/>
                <w:sz w:val="16"/>
              </w:rPr>
            </w:pPr>
          </w:p>
        </w:tc>
        <w:tc>
          <w:tcPr>
            <w:tcW w:w="1687" w:type="dxa"/>
            <w:gridSpan w:val="5"/>
          </w:tcPr>
          <w:p w:rsidR="0028760B" w:rsidRDefault="0028760B">
            <w:pPr>
              <w:jc w:val="right"/>
              <w:rPr>
                <w:rFonts w:ascii="Verdana" w:hAnsi="Verdana"/>
                <w:sz w:val="16"/>
              </w:rPr>
            </w:pPr>
          </w:p>
        </w:tc>
      </w:tr>
      <w:tr w:rsidR="0028760B" w:rsidTr="00183F14">
        <w:trPr>
          <w:gridAfter w:val="2"/>
          <w:wAfter w:w="178" w:type="dxa"/>
          <w:cantSplit/>
          <w:trHeight w:val="80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44" w:type="dxa"/>
            <w:gridSpan w:val="6"/>
          </w:tcPr>
          <w:p w:rsidR="0028760B" w:rsidRDefault="0028760B">
            <w:pPr>
              <w:rPr>
                <w:rFonts w:ascii="Verdana" w:hAnsi="Verdana"/>
                <w:color w:val="000080"/>
                <w:sz w:val="16"/>
              </w:rPr>
            </w:pPr>
          </w:p>
        </w:tc>
        <w:tc>
          <w:tcPr>
            <w:tcW w:w="1687" w:type="dxa"/>
            <w:gridSpan w:val="5"/>
          </w:tcPr>
          <w:p w:rsidR="0028760B" w:rsidRDefault="0028760B">
            <w:pPr>
              <w:jc w:val="right"/>
              <w:rPr>
                <w:rFonts w:ascii="Verdana" w:hAnsi="Verdana"/>
                <w:sz w:val="16"/>
              </w:rPr>
            </w:pPr>
          </w:p>
        </w:tc>
      </w:tr>
      <w:tr w:rsidR="0028760B" w:rsidRPr="00975693">
        <w:trPr>
          <w:gridAfter w:val="2"/>
          <w:wAfter w:w="178" w:type="dxa"/>
          <w:cantSplit/>
          <w:trHeight w:hRule="exact" w:val="190"/>
        </w:trPr>
        <w:tc>
          <w:tcPr>
            <w:tcW w:w="6113" w:type="dxa"/>
            <w:gridSpan w:val="6"/>
          </w:tcPr>
          <w:p w:rsidR="00864825" w:rsidRPr="00415F60" w:rsidRDefault="00864825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3866" w:type="dxa"/>
            <w:gridSpan w:val="8"/>
          </w:tcPr>
          <w:p w:rsidR="0028760B" w:rsidRDefault="0028760B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BASE CALCULO INTERESES</w:t>
            </w:r>
          </w:p>
        </w:tc>
        <w:tc>
          <w:tcPr>
            <w:tcW w:w="565" w:type="dxa"/>
            <w:gridSpan w:val="3"/>
          </w:tcPr>
          <w:p w:rsidR="002534D8" w:rsidRDefault="00297CFC" w:rsidP="00762AC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3</w:t>
            </w:r>
            <w:r w:rsidR="002B3D7B">
              <w:rPr>
                <w:rFonts w:ascii="Verdana" w:hAnsi="Verdana"/>
                <w:sz w:val="16"/>
              </w:rPr>
              <w:t>6</w:t>
            </w:r>
            <w:r w:rsidR="00D412F4">
              <w:rPr>
                <w:rFonts w:ascii="Verdana" w:hAnsi="Verdana"/>
                <w:sz w:val="16"/>
              </w:rPr>
              <w:t>0</w:t>
            </w:r>
          </w:p>
          <w:tbl>
            <w:tblPr>
              <w:tblW w:w="92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930"/>
              <w:gridCol w:w="930"/>
              <w:gridCol w:w="420"/>
              <w:gridCol w:w="1240"/>
              <w:gridCol w:w="1240"/>
              <w:gridCol w:w="820"/>
              <w:gridCol w:w="1140"/>
              <w:gridCol w:w="1060"/>
              <w:gridCol w:w="1180"/>
            </w:tblGrid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b/>
                      <w:bCs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b/>
                      <w:bCs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b/>
                      <w:bCs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b/>
                      <w:bCs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b/>
                      <w:bCs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b/>
                      <w:bCs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b/>
                      <w:bCs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450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</w:tcPr>
                <w:p w:rsidR="002534D8" w:rsidRPr="002534D8" w:rsidRDefault="002534D8" w:rsidP="002534D8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</w:tcPr>
                <w:p w:rsidR="002534D8" w:rsidRPr="002534D8" w:rsidRDefault="002534D8" w:rsidP="002534D8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</w:tcPr>
                <w:p w:rsidR="002534D8" w:rsidRPr="002534D8" w:rsidRDefault="002534D8" w:rsidP="002534D8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  <w:tr w:rsidR="002534D8" w:rsidRPr="002534D8" w:rsidTr="003F6018">
              <w:trPr>
                <w:trHeight w:val="225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:rsidR="002534D8" w:rsidRPr="002534D8" w:rsidRDefault="002534D8" w:rsidP="002534D8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L"/>
                    </w:rPr>
                  </w:pPr>
                </w:p>
              </w:tc>
            </w:tr>
          </w:tbl>
          <w:p w:rsidR="0028760B" w:rsidRPr="00975693" w:rsidRDefault="00567D8B" w:rsidP="00762AC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</w:tr>
      <w:tr w:rsidR="0028760B">
        <w:trPr>
          <w:gridAfter w:val="2"/>
          <w:wAfter w:w="178" w:type="dxa"/>
          <w:cantSplit/>
          <w:trHeight w:val="137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744" w:type="dxa"/>
            <w:gridSpan w:val="6"/>
          </w:tcPr>
          <w:p w:rsidR="0028760B" w:rsidRDefault="0028760B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87" w:type="dxa"/>
            <w:gridSpan w:val="5"/>
          </w:tcPr>
          <w:p w:rsidR="0028760B" w:rsidRDefault="0028760B">
            <w:pPr>
              <w:rPr>
                <w:rFonts w:ascii="Verdana" w:hAnsi="Verdana"/>
                <w:sz w:val="16"/>
              </w:rPr>
            </w:pPr>
          </w:p>
        </w:tc>
      </w:tr>
      <w:tr w:rsidR="0028760B" w:rsidTr="00425812">
        <w:trPr>
          <w:gridAfter w:val="2"/>
          <w:wAfter w:w="178" w:type="dxa"/>
          <w:cantSplit/>
          <w:trHeight w:val="292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31" w:type="dxa"/>
            <w:gridSpan w:val="11"/>
            <w:shd w:val="clear" w:color="auto" w:fill="FF0000"/>
          </w:tcPr>
          <w:p w:rsidR="0028760B" w:rsidRDefault="0028760B">
            <w:pPr>
              <w:pStyle w:val="Ttulo2"/>
            </w:pPr>
            <w:r>
              <w:t xml:space="preserve">DETALLE DESEMBOLSO </w:t>
            </w:r>
          </w:p>
        </w:tc>
      </w:tr>
      <w:tr w:rsidR="0028760B">
        <w:trPr>
          <w:gridAfter w:val="6"/>
          <w:wAfter w:w="1304" w:type="dxa"/>
          <w:cantSplit/>
          <w:trHeight w:val="80"/>
        </w:trPr>
        <w:tc>
          <w:tcPr>
            <w:tcW w:w="6113" w:type="dxa"/>
            <w:gridSpan w:val="6"/>
          </w:tcPr>
          <w:p w:rsidR="0028760B" w:rsidRPr="00415F60" w:rsidRDefault="0028760B" w:rsidP="00E8423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3305" w:type="dxa"/>
            <w:gridSpan w:val="7"/>
          </w:tcPr>
          <w:p w:rsidR="0028760B" w:rsidRDefault="0028760B">
            <w:pPr>
              <w:rPr>
                <w:rFonts w:ascii="Verdana" w:hAnsi="Verdana"/>
                <w:sz w:val="16"/>
              </w:rPr>
            </w:pPr>
          </w:p>
        </w:tc>
      </w:tr>
      <w:tr w:rsidR="0028760B">
        <w:trPr>
          <w:gridAfter w:val="2"/>
          <w:wAfter w:w="178" w:type="dxa"/>
          <w:cantSplit/>
          <w:trHeight w:val="133"/>
        </w:trPr>
        <w:tc>
          <w:tcPr>
            <w:tcW w:w="6113" w:type="dxa"/>
            <w:gridSpan w:val="6"/>
          </w:tcPr>
          <w:p w:rsidR="00377791" w:rsidRPr="00415F60" w:rsidRDefault="00377791" w:rsidP="008C14DE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31" w:type="dxa"/>
            <w:gridSpan w:val="11"/>
          </w:tcPr>
          <w:p w:rsidR="0028760B" w:rsidRDefault="0028760B">
            <w:pPr>
              <w:rPr>
                <w:rFonts w:ascii="Verdana" w:hAnsi="Verdana"/>
                <w:sz w:val="16"/>
              </w:rPr>
            </w:pPr>
          </w:p>
        </w:tc>
      </w:tr>
      <w:tr w:rsidR="0028760B" w:rsidRPr="00415F60">
        <w:trPr>
          <w:gridAfter w:val="14"/>
          <w:wAfter w:w="5955" w:type="dxa"/>
          <w:cantSplit/>
          <w:trHeight w:hRule="exact" w:val="256"/>
        </w:trPr>
        <w:tc>
          <w:tcPr>
            <w:tcW w:w="2552" w:type="dxa"/>
          </w:tcPr>
          <w:p w:rsidR="00E965FC" w:rsidRDefault="008C14DE" w:rsidP="0059098C">
            <w:pPr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 xml:space="preserve">                                                           04</w:t>
            </w:r>
          </w:p>
          <w:p w:rsidR="008C14DE" w:rsidRPr="00415F60" w:rsidRDefault="008C14DE" w:rsidP="0059098C">
            <w:pPr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2215" w:type="dxa"/>
            <w:gridSpan w:val="4"/>
          </w:tcPr>
          <w:p w:rsidR="00415F60" w:rsidRPr="00415F60" w:rsidRDefault="00415F60" w:rsidP="006C17C8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8760B">
        <w:trPr>
          <w:gridAfter w:val="2"/>
          <w:wAfter w:w="178" w:type="dxa"/>
          <w:cantSplit/>
          <w:trHeight w:val="161"/>
        </w:trPr>
        <w:tc>
          <w:tcPr>
            <w:tcW w:w="6113" w:type="dxa"/>
            <w:gridSpan w:val="6"/>
          </w:tcPr>
          <w:p w:rsidR="007255E9" w:rsidRPr="008C14DE" w:rsidRDefault="007255E9" w:rsidP="007255E9">
            <w:pPr>
              <w:tabs>
                <w:tab w:val="left" w:pos="4800"/>
              </w:tabs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006" w:type="dxa"/>
            <w:gridSpan w:val="9"/>
          </w:tcPr>
          <w:p w:rsidR="0028760B" w:rsidRDefault="0028760B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425" w:type="dxa"/>
            <w:gridSpan w:val="2"/>
          </w:tcPr>
          <w:p w:rsidR="0028760B" w:rsidRDefault="0028760B">
            <w:pPr>
              <w:rPr>
                <w:rFonts w:ascii="Verdana" w:hAnsi="Verdana"/>
                <w:sz w:val="16"/>
              </w:rPr>
            </w:pPr>
          </w:p>
        </w:tc>
      </w:tr>
      <w:tr w:rsidR="0028760B">
        <w:trPr>
          <w:gridAfter w:val="2"/>
          <w:wAfter w:w="178" w:type="dxa"/>
          <w:cantSplit/>
          <w:trHeight w:val="80"/>
        </w:trPr>
        <w:tc>
          <w:tcPr>
            <w:tcW w:w="6113" w:type="dxa"/>
            <w:gridSpan w:val="6"/>
          </w:tcPr>
          <w:p w:rsidR="00E50C5B" w:rsidRPr="00415F60" w:rsidRDefault="00E50C5B" w:rsidP="00461EAB">
            <w:pPr>
              <w:jc w:val="both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4431" w:type="dxa"/>
            <w:gridSpan w:val="11"/>
            <w:shd w:val="clear" w:color="auto" w:fill="FF0000"/>
          </w:tcPr>
          <w:p w:rsidR="0028760B" w:rsidRDefault="0028760B">
            <w:pPr>
              <w:pStyle w:val="Ttulo2"/>
            </w:pPr>
            <w:r>
              <w:t>NÚMERO DE CTA.CTE ABONADA</w:t>
            </w:r>
          </w:p>
        </w:tc>
      </w:tr>
      <w:tr w:rsidR="0028760B" w:rsidRPr="009D391F">
        <w:trPr>
          <w:cantSplit/>
          <w:trHeight w:val="181"/>
        </w:trPr>
        <w:tc>
          <w:tcPr>
            <w:tcW w:w="6113" w:type="dxa"/>
            <w:gridSpan w:val="6"/>
          </w:tcPr>
          <w:p w:rsidR="0028760B" w:rsidRDefault="00D6329F" w:rsidP="00461EAB">
            <w:pPr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 xml:space="preserve">NOTARIO </w:t>
            </w:r>
            <w:r w:rsidR="00A13699">
              <w:rPr>
                <w:rFonts w:ascii="Calibri" w:hAnsi="Calibri" w:cs="Calibri"/>
                <w:b/>
                <w:sz w:val="18"/>
              </w:rPr>
              <w:t xml:space="preserve">  </w:t>
            </w:r>
            <w:r w:rsidR="009549E2">
              <w:rPr>
                <w:rFonts w:ascii="Calibri" w:hAnsi="Calibri" w:cs="Calibri"/>
                <w:b/>
                <w:sz w:val="18"/>
              </w:rPr>
              <w:t xml:space="preserve">       </w:t>
            </w:r>
            <w:r w:rsidR="00A13699">
              <w:rPr>
                <w:rFonts w:ascii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hAnsi="Calibri" w:cs="Calibri"/>
                <w:b/>
                <w:sz w:val="18"/>
              </w:rPr>
              <w:t>$</w:t>
            </w:r>
            <w:r w:rsidR="00A13699">
              <w:rPr>
                <w:rFonts w:ascii="Calibri" w:hAnsi="Calibri" w:cs="Calibri"/>
                <w:b/>
                <w:sz w:val="18"/>
              </w:rPr>
              <w:t xml:space="preserve"> </w:t>
            </w:r>
            <w:r w:rsidR="009260A0">
              <w:rPr>
                <w:rFonts w:ascii="Calibri" w:hAnsi="Calibri" w:cs="Calibri"/>
                <w:b/>
                <w:sz w:val="18"/>
              </w:rPr>
              <w:t xml:space="preserve">   </w:t>
            </w:r>
            <w:r w:rsidR="009549E2">
              <w:rPr>
                <w:rFonts w:ascii="Calibri" w:hAnsi="Calibri" w:cs="Calibri"/>
                <w:b/>
                <w:sz w:val="18"/>
              </w:rPr>
              <w:t xml:space="preserve">   </w:t>
            </w:r>
            <w:r w:rsidR="00072C29">
              <w:rPr>
                <w:rFonts w:ascii="Calibri" w:hAnsi="Calibri" w:cs="Calibri"/>
                <w:b/>
                <w:sz w:val="18"/>
              </w:rPr>
              <w:t xml:space="preserve">   </w:t>
            </w:r>
            <w:r w:rsidR="009549E2">
              <w:rPr>
                <w:rFonts w:ascii="Calibri" w:hAnsi="Calibri" w:cs="Calibri"/>
                <w:b/>
                <w:sz w:val="18"/>
              </w:rPr>
              <w:t xml:space="preserve"> </w:t>
            </w:r>
            <w:r w:rsidR="0099067A">
              <w:rPr>
                <w:rFonts w:ascii="Calibri" w:hAnsi="Calibri" w:cs="Calibri"/>
                <w:b/>
                <w:sz w:val="18"/>
              </w:rPr>
              <w:t xml:space="preserve">     </w:t>
            </w:r>
            <w:r w:rsidR="00817871">
              <w:rPr>
                <w:rFonts w:ascii="Calibri" w:hAnsi="Calibri" w:cs="Calibri"/>
                <w:b/>
                <w:sz w:val="18"/>
              </w:rPr>
              <w:t xml:space="preserve"> </w:t>
            </w:r>
            <w:r w:rsidR="001610A2">
              <w:rPr>
                <w:rFonts w:ascii="Calibri" w:hAnsi="Calibri" w:cs="Calibri"/>
                <w:b/>
                <w:sz w:val="18"/>
              </w:rPr>
              <w:t xml:space="preserve">  </w:t>
            </w:r>
            <w:r w:rsidR="009260A0">
              <w:rPr>
                <w:rFonts w:ascii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hAnsi="Calibri" w:cs="Calibri"/>
                <w:b/>
                <w:sz w:val="18"/>
              </w:rPr>
              <w:t xml:space="preserve"> </w:t>
            </w:r>
            <w:r w:rsidR="009260A0">
              <w:rPr>
                <w:rFonts w:ascii="Calibri" w:hAnsi="Calibri" w:cs="Calibri"/>
                <w:b/>
                <w:sz w:val="18"/>
              </w:rPr>
              <w:t>2.000</w:t>
            </w:r>
          </w:p>
          <w:p w:rsidR="0099067A" w:rsidRDefault="00A13699" w:rsidP="00461EAB">
            <w:pPr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COMISION</w:t>
            </w:r>
            <w:r w:rsidR="009549E2">
              <w:rPr>
                <w:rFonts w:ascii="Calibri" w:hAnsi="Calibri" w:cs="Calibri"/>
                <w:b/>
                <w:sz w:val="18"/>
              </w:rPr>
              <w:t xml:space="preserve">       </w:t>
            </w:r>
            <w:r>
              <w:rPr>
                <w:rFonts w:ascii="Calibri" w:hAnsi="Calibri" w:cs="Calibri"/>
                <w:b/>
                <w:sz w:val="18"/>
              </w:rPr>
              <w:t xml:space="preserve">  $</w:t>
            </w:r>
            <w:r w:rsidR="009260A0">
              <w:rPr>
                <w:rFonts w:ascii="Calibri" w:hAnsi="Calibri" w:cs="Calibri"/>
                <w:b/>
                <w:sz w:val="18"/>
              </w:rPr>
              <w:t xml:space="preserve"> </w:t>
            </w:r>
            <w:r w:rsidR="009549E2">
              <w:rPr>
                <w:rFonts w:ascii="Calibri" w:hAnsi="Calibri" w:cs="Calibri"/>
                <w:b/>
                <w:sz w:val="18"/>
              </w:rPr>
              <w:t xml:space="preserve">       </w:t>
            </w:r>
            <w:r w:rsidR="009260A0">
              <w:rPr>
                <w:rFonts w:ascii="Calibri" w:hAnsi="Calibri" w:cs="Calibri"/>
                <w:b/>
                <w:sz w:val="18"/>
              </w:rPr>
              <w:t xml:space="preserve"> </w:t>
            </w:r>
            <w:r w:rsidR="0038078B">
              <w:rPr>
                <w:rFonts w:ascii="Calibri" w:hAnsi="Calibri" w:cs="Calibri"/>
                <w:b/>
                <w:sz w:val="18"/>
              </w:rPr>
              <w:t xml:space="preserve">     </w:t>
            </w:r>
            <w:r w:rsidR="004F1976">
              <w:rPr>
                <w:rFonts w:ascii="Calibri" w:hAnsi="Calibri" w:cs="Calibri"/>
                <w:b/>
                <w:sz w:val="18"/>
              </w:rPr>
              <w:t xml:space="preserve">  </w:t>
            </w:r>
            <w:r w:rsidR="0065642A">
              <w:rPr>
                <w:rFonts w:ascii="Calibri" w:hAnsi="Calibri" w:cs="Calibri"/>
                <w:b/>
                <w:sz w:val="18"/>
              </w:rPr>
              <w:t xml:space="preserve"> </w:t>
            </w:r>
            <w:r w:rsidR="0038078B">
              <w:rPr>
                <w:rFonts w:ascii="Calibri" w:hAnsi="Calibri" w:cs="Calibri"/>
                <w:b/>
                <w:sz w:val="18"/>
              </w:rPr>
              <w:t xml:space="preserve"> </w:t>
            </w:r>
            <w:r w:rsidR="00984902">
              <w:rPr>
                <w:rFonts w:ascii="Calibri" w:hAnsi="Calibri" w:cs="Calibri"/>
                <w:b/>
                <w:sz w:val="18"/>
              </w:rPr>
              <w:t>87.560</w:t>
            </w:r>
          </w:p>
          <w:p w:rsidR="00A13699" w:rsidRPr="009D391F" w:rsidRDefault="009549E2" w:rsidP="001F0861">
            <w:pPr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IMPUESTO</w:t>
            </w:r>
            <w:r w:rsidR="00425812">
              <w:rPr>
                <w:rFonts w:ascii="Calibri" w:hAnsi="Calibri" w:cs="Calibri"/>
                <w:b/>
                <w:sz w:val="18"/>
              </w:rPr>
              <w:t xml:space="preserve">         </w:t>
            </w:r>
            <w:r w:rsidR="00A13699">
              <w:rPr>
                <w:rFonts w:ascii="Calibri" w:hAnsi="Calibri" w:cs="Calibri"/>
                <w:b/>
                <w:sz w:val="18"/>
              </w:rPr>
              <w:t xml:space="preserve">$ </w:t>
            </w:r>
            <w:r w:rsidR="00425812">
              <w:rPr>
                <w:rFonts w:ascii="Calibri" w:hAnsi="Calibri" w:cs="Calibri"/>
                <w:b/>
                <w:sz w:val="18"/>
              </w:rPr>
              <w:t xml:space="preserve">   </w:t>
            </w:r>
            <w:r w:rsidR="007B5D86">
              <w:rPr>
                <w:rFonts w:ascii="Calibri" w:hAnsi="Calibri" w:cs="Calibri"/>
                <w:b/>
                <w:sz w:val="18"/>
              </w:rPr>
              <w:t xml:space="preserve">   </w:t>
            </w:r>
            <w:r w:rsidR="002E0DEF">
              <w:rPr>
                <w:rFonts w:ascii="Calibri" w:hAnsi="Calibri" w:cs="Calibri"/>
                <w:b/>
                <w:sz w:val="18"/>
              </w:rPr>
              <w:t xml:space="preserve">   </w:t>
            </w:r>
            <w:r w:rsidR="00984902">
              <w:rPr>
                <w:rFonts w:ascii="Calibri" w:hAnsi="Calibri" w:cs="Calibri"/>
                <w:b/>
                <w:sz w:val="18"/>
              </w:rPr>
              <w:t xml:space="preserve"> </w:t>
            </w:r>
            <w:r w:rsidR="002E0DEF">
              <w:rPr>
                <w:rFonts w:ascii="Calibri" w:hAnsi="Calibri" w:cs="Calibri"/>
                <w:b/>
                <w:sz w:val="18"/>
              </w:rPr>
              <w:t xml:space="preserve"> </w:t>
            </w:r>
            <w:r w:rsidR="00984902">
              <w:rPr>
                <w:rFonts w:ascii="Calibri" w:hAnsi="Calibri" w:cs="Calibri"/>
                <w:b/>
                <w:sz w:val="18"/>
              </w:rPr>
              <w:t>1.077.664</w:t>
            </w:r>
          </w:p>
        </w:tc>
        <w:tc>
          <w:tcPr>
            <w:tcW w:w="4287" w:type="dxa"/>
            <w:gridSpan w:val="10"/>
            <w:shd w:val="clear" w:color="auto" w:fill="FFFFFF"/>
          </w:tcPr>
          <w:p w:rsidR="0028760B" w:rsidRPr="009D391F" w:rsidRDefault="0028760B">
            <w:pPr>
              <w:rPr>
                <w:rFonts w:ascii="Verdana" w:hAnsi="Verdana"/>
                <w:color w:val="000080"/>
                <w:sz w:val="16"/>
              </w:rPr>
            </w:pPr>
          </w:p>
        </w:tc>
        <w:tc>
          <w:tcPr>
            <w:tcW w:w="162" w:type="dxa"/>
            <w:gridSpan w:val="2"/>
            <w:shd w:val="clear" w:color="auto" w:fill="FFFFFF"/>
          </w:tcPr>
          <w:p w:rsidR="0028760B" w:rsidRPr="009D391F" w:rsidRDefault="0028760B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0" w:type="dxa"/>
            <w:shd w:val="clear" w:color="auto" w:fill="FFFFFF"/>
          </w:tcPr>
          <w:p w:rsidR="0028760B" w:rsidRPr="009D391F" w:rsidRDefault="0028760B">
            <w:pPr>
              <w:rPr>
                <w:rFonts w:ascii="Verdana" w:hAnsi="Verdana"/>
                <w:b/>
                <w:i/>
                <w:sz w:val="16"/>
              </w:rPr>
            </w:pPr>
          </w:p>
        </w:tc>
      </w:tr>
      <w:tr w:rsidR="007D3247">
        <w:trPr>
          <w:gridAfter w:val="2"/>
          <w:wAfter w:w="178" w:type="dxa"/>
          <w:cantSplit/>
          <w:trHeight w:val="80"/>
        </w:trPr>
        <w:tc>
          <w:tcPr>
            <w:tcW w:w="6113" w:type="dxa"/>
            <w:gridSpan w:val="6"/>
          </w:tcPr>
          <w:p w:rsidR="007255E9" w:rsidRPr="00D6329F" w:rsidRDefault="00D6329F" w:rsidP="00AD488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CTEMN </w:t>
            </w:r>
            <w:r w:rsidRPr="00D6329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 w:rsidR="00910C5A" w:rsidRPr="00910C5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 w:rsidR="00AC2770" w:rsidRPr="00AC277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 w:rsidR="002E0DE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   </w:t>
            </w:r>
            <w:r w:rsidR="006564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      </w:t>
            </w:r>
            <w:r w:rsidR="00984902" w:rsidRPr="0098490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000000070934680</w:t>
            </w:r>
          </w:p>
        </w:tc>
        <w:tc>
          <w:tcPr>
            <w:tcW w:w="4431" w:type="dxa"/>
            <w:gridSpan w:val="11"/>
            <w:shd w:val="clear" w:color="auto" w:fill="FF0000"/>
          </w:tcPr>
          <w:p w:rsidR="007D3247" w:rsidRDefault="007D3247">
            <w:pPr>
              <w:pStyle w:val="Ttulo2"/>
            </w:pPr>
            <w:r>
              <w:t>CONTROL INTERNO</w:t>
            </w:r>
          </w:p>
        </w:tc>
      </w:tr>
      <w:tr w:rsidR="007D3247">
        <w:trPr>
          <w:gridAfter w:val="2"/>
          <w:wAfter w:w="178" w:type="dxa"/>
          <w:cantSplit/>
          <w:trHeight w:val="222"/>
        </w:trPr>
        <w:tc>
          <w:tcPr>
            <w:tcW w:w="6113" w:type="dxa"/>
            <w:gridSpan w:val="6"/>
          </w:tcPr>
          <w:p w:rsidR="007D3247" w:rsidRPr="000D2EF3" w:rsidRDefault="007D324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31" w:type="dxa"/>
            <w:gridSpan w:val="11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7D3247">
        <w:trPr>
          <w:gridAfter w:val="2"/>
          <w:wAfter w:w="178" w:type="dxa"/>
          <w:cantSplit/>
          <w:trHeight w:val="222"/>
        </w:trPr>
        <w:tc>
          <w:tcPr>
            <w:tcW w:w="10544" w:type="dxa"/>
            <w:gridSpan w:val="17"/>
            <w:shd w:val="clear" w:color="auto" w:fill="008080"/>
          </w:tcPr>
          <w:p w:rsidR="007D3247" w:rsidRDefault="007D3247">
            <w:pPr>
              <w:pStyle w:val="Ttulo9"/>
              <w:rPr>
                <w:sz w:val="16"/>
              </w:rPr>
            </w:pPr>
            <w:r>
              <w:rPr>
                <w:sz w:val="16"/>
              </w:rPr>
              <w:t xml:space="preserve">PARA CONSULTAS RELACIONADAS,  TAMBIÉN  PUEDEN  CONTACTARNOS A  NUESTRA  MESA DE ATENCION DE </w:t>
            </w:r>
          </w:p>
        </w:tc>
      </w:tr>
      <w:tr w:rsidR="007D3247" w:rsidRPr="00C65372">
        <w:trPr>
          <w:gridAfter w:val="2"/>
          <w:wAfter w:w="178" w:type="dxa"/>
          <w:cantSplit/>
          <w:trHeight w:val="222"/>
        </w:trPr>
        <w:tc>
          <w:tcPr>
            <w:tcW w:w="10544" w:type="dxa"/>
            <w:gridSpan w:val="17"/>
            <w:shd w:val="clear" w:color="auto" w:fill="008080"/>
          </w:tcPr>
          <w:p w:rsidR="007D3247" w:rsidRPr="005C3A18" w:rsidRDefault="007D3247">
            <w:pPr>
              <w:rPr>
                <w:rFonts w:ascii="Verdana" w:hAnsi="Verdana"/>
                <w:i/>
                <w:color w:val="FFFFFF"/>
                <w:sz w:val="16"/>
                <w:lang w:val="pt-PT"/>
              </w:rPr>
            </w:pPr>
            <w:r w:rsidRPr="005C3A18">
              <w:rPr>
                <w:rFonts w:ascii="Verdana" w:hAnsi="Verdana"/>
                <w:i/>
                <w:color w:val="FFFFFF"/>
                <w:sz w:val="16"/>
                <w:lang w:val="pt-PT"/>
              </w:rPr>
              <w:t>COMERCIO EXTERIOR:  E-MAIL   MAUCOMEX@BSANTANDERSANTIAGO.CL   TELEFONO 3208844  FAX 3208877</w:t>
            </w:r>
          </w:p>
        </w:tc>
      </w:tr>
      <w:tr w:rsidR="007D3247" w:rsidRPr="00C65372">
        <w:trPr>
          <w:gridAfter w:val="2"/>
          <w:wAfter w:w="178" w:type="dxa"/>
          <w:cantSplit/>
          <w:trHeight w:val="796"/>
        </w:trPr>
        <w:tc>
          <w:tcPr>
            <w:tcW w:w="10544" w:type="dxa"/>
            <w:gridSpan w:val="17"/>
            <w:shd w:val="clear" w:color="auto" w:fill="008080"/>
          </w:tcPr>
          <w:p w:rsidR="007D3247" w:rsidRPr="005C3A18" w:rsidRDefault="007D3247">
            <w:pPr>
              <w:rPr>
                <w:rFonts w:ascii="Verdana" w:hAnsi="Verdana"/>
                <w:color w:val="FFFFFF"/>
                <w:sz w:val="18"/>
                <w:lang w:val="pt-PT"/>
              </w:rPr>
            </w:pPr>
          </w:p>
        </w:tc>
      </w:tr>
      <w:tr w:rsidR="007D3247">
        <w:trPr>
          <w:gridAfter w:val="2"/>
          <w:wAfter w:w="178" w:type="dxa"/>
          <w:cantSplit/>
          <w:trHeight w:val="188"/>
        </w:trPr>
        <w:tc>
          <w:tcPr>
            <w:tcW w:w="10544" w:type="dxa"/>
            <w:gridSpan w:val="17"/>
          </w:tcPr>
          <w:p w:rsidR="007D3247" w:rsidRDefault="007D3247">
            <w:pPr>
              <w:pStyle w:val="Ttulo6"/>
              <w:jc w:val="center"/>
              <w:rPr>
                <w:sz w:val="14"/>
              </w:rPr>
            </w:pPr>
            <w:r>
              <w:rPr>
                <w:sz w:val="14"/>
              </w:rPr>
              <w:t>Este formulario no necesita firma manuscrita, los datos contenidos,  han sido validados y autorizados por supervisores internos</w:t>
            </w:r>
          </w:p>
        </w:tc>
      </w:tr>
    </w:tbl>
    <w:p w:rsidR="007D3247" w:rsidRDefault="007D3247">
      <w:pPr>
        <w:ind w:left="-142"/>
      </w:pPr>
    </w:p>
    <w:p w:rsidR="00B06EA3" w:rsidRDefault="00B06EA3">
      <w:pPr>
        <w:ind w:left="-142"/>
      </w:pPr>
    </w:p>
    <w:p w:rsidR="00B06EA3" w:rsidRDefault="00B06EA3">
      <w:pPr>
        <w:ind w:left="-142"/>
      </w:pPr>
    </w:p>
    <w:p w:rsidR="00B06EA3" w:rsidRDefault="00B06EA3">
      <w:pPr>
        <w:ind w:left="-142"/>
      </w:pPr>
    </w:p>
    <w:p w:rsidR="00B06EA3" w:rsidRDefault="00B06EA3">
      <w:pPr>
        <w:ind w:left="-142"/>
      </w:pPr>
    </w:p>
    <w:p w:rsidR="00B06EA3" w:rsidRDefault="00B06EA3">
      <w:pPr>
        <w:ind w:left="-142"/>
      </w:pPr>
    </w:p>
    <w:tbl>
      <w:tblPr>
        <w:tblW w:w="9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930"/>
        <w:gridCol w:w="930"/>
        <w:gridCol w:w="420"/>
        <w:gridCol w:w="1240"/>
        <w:gridCol w:w="1240"/>
        <w:gridCol w:w="820"/>
        <w:gridCol w:w="1240"/>
        <w:gridCol w:w="1060"/>
        <w:gridCol w:w="1320"/>
      </w:tblGrid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3F6018" w:rsidP="00AE22BE">
            <w:pPr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</w:pPr>
            <w:r w:rsidRPr="003F6018"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  <w:t xml:space="preserve">IMPORT Y EXPORT E INMOBILIARIA         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    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b/>
                <w:bCs/>
                <w:sz w:val="16"/>
                <w:szCs w:val="16"/>
                <w:lang w:eastAsia="es-CL"/>
              </w:rPr>
              <w:t> 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Importe total del crédito: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200.000,00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Tipo Tasa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FIJA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Tasa interés: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Amortizacion</w:t>
            </w:r>
            <w:proofErr w:type="spellEnd"/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de Capital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Mensual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Moneda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E22BE" w:rsidRPr="00AE22BE" w:rsidTr="00AE22BE">
        <w:trPr>
          <w:trHeight w:val="45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Fecha Inicio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Vcto</w:t>
            </w:r>
            <w:proofErr w:type="spellEnd"/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 Cuota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Días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E22BE" w:rsidRPr="00AE22BE" w:rsidRDefault="00AE22BE" w:rsidP="00AE22B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Desembolso </w:t>
            </w: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br/>
              <w:t>Original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Saldo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E22BE" w:rsidRPr="00AE22BE" w:rsidRDefault="00AE22BE" w:rsidP="00AE22B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Tasa de </w:t>
            </w: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br/>
              <w:t>interés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E22BE" w:rsidRPr="00AE22BE" w:rsidRDefault="00AE22BE" w:rsidP="00AE22B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Amortización</w:t>
            </w: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br/>
              <w:t xml:space="preserve"> Capital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Intereses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 xml:space="preserve">Total 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01/12/2016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28/12/2016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200.000,00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200.000,00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697,50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6.253,06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28/12/2016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30/01/2017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194.444,44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828,82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6.384,38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30/01/2017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28/02/2017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188.888,88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707,55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6.263,11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28/02/2017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28/03/2017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183.333,32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663,06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6.218,62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28/03/2017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28/04/2017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177.777,76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711,85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6.267,41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28/04/2017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29/05/2017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172.222,20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689,61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6.245,17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29/05/2017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28/06/2017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166.666,64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645,83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6.201,39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28/06/2017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28/07/2017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161.111,08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624,31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6.179,87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28/07/2017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28/08/2017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155.555,52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622,87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6.178,43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28/08/2017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28/09/2017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149.999,96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600,62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6.156,18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28/09/2017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30/10/2017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144.444,40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597,04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6.152,60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30/10/2017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28/11/2017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138.888,84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520,25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6.075,81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28/11/2017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28/12/2017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133.333,28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516,67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6.072,23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28/12/2017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30/01/2018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127.777,72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544,65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6.100,21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30/01/2018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28/02/2018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122.222,16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457,82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6.013,38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28/02/2018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28/03/2018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116.666,60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421,94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5.977,50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28/03/2018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30/04/2018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111.111,04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473,61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6.029,17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18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30/04/2018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28/05/2018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105.555,48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381,76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5.937,32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19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28/05/2018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28/06/2018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99.999,92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400,42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5.955,98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20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28/06/2018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30/07/2018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94.444,36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390,37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5.945,93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30/07/2018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28/08/2018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88.888,80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332,96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5.888,52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28/08/2018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28/09/2018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83.333,24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333,68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5.889,24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28/09/2018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29/10/2018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77.777,68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311,43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5.866,99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29/10/2018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28/11/2018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72.222,12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279,86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5.835,42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28/11/2018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28/12/2018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66.666,56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258,33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5.813,89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28/12/2018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28/01/2019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61.111,00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244,70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5.800,26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28/01/2019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28/02/2019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55.555,44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222,45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5.778,01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28/02/2019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28/03/2019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49.999,88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180,83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5.736,39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28/03/2019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29/04/2019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44.444,32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183,70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5.739,26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29/04/2019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28/05/2019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38.888,76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145,67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5.701,23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28/05/2019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28/06/2019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33.333,20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133,47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5.689,03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28/06/2019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29/07/2019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27.777,64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111,23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5.666,79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29/07/2019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28/08/2019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22.222,08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86,11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5.641,67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28/08/2019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30/09/2019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16.666,52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71,04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5.626,60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30/09/2019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28/10/2019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11.110,96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40,18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5.595,74</w:t>
            </w:r>
          </w:p>
        </w:tc>
      </w:tr>
      <w:tr w:rsidR="00AE22BE" w:rsidRPr="00AE22BE" w:rsidTr="00AE22BE">
        <w:trPr>
          <w:trHeight w:val="22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28/10/2019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28/11/2019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4,65000%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5.555,40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22,24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22BE" w:rsidRPr="00AE22BE" w:rsidRDefault="00AE22BE" w:rsidP="00AE22BE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</w:pPr>
            <w:r w:rsidRPr="00AE22BE">
              <w:rPr>
                <w:rFonts w:ascii="Calibri" w:hAnsi="Calibri"/>
                <w:color w:val="000000"/>
                <w:sz w:val="16"/>
                <w:szCs w:val="16"/>
                <w:lang w:eastAsia="es-CL"/>
              </w:rPr>
              <w:t>USD 5.577,64</w:t>
            </w:r>
          </w:p>
        </w:tc>
      </w:tr>
    </w:tbl>
    <w:p w:rsidR="00B06EA3" w:rsidRDefault="00B06EA3">
      <w:pPr>
        <w:ind w:left="-142"/>
      </w:pPr>
    </w:p>
    <w:sectPr w:rsidR="00B06EA3" w:rsidSect="00040CF5">
      <w:headerReference w:type="default" r:id="rId7"/>
      <w:pgSz w:w="12240" w:h="15840"/>
      <w:pgMar w:top="1440" w:right="1080" w:bottom="1440" w:left="1080" w:header="45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C6C" w:rsidRDefault="00824C6C">
      <w:r>
        <w:separator/>
      </w:r>
    </w:p>
  </w:endnote>
  <w:endnote w:type="continuationSeparator" w:id="0">
    <w:p w:rsidR="00824C6C" w:rsidRDefault="0082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C6C" w:rsidRDefault="00824C6C">
      <w:r>
        <w:separator/>
      </w:r>
    </w:p>
  </w:footnote>
  <w:footnote w:type="continuationSeparator" w:id="0">
    <w:p w:rsidR="00824C6C" w:rsidRDefault="0082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04F" w:rsidRDefault="003F6018">
    <w:pPr>
      <w:pStyle w:val="Encabezado"/>
      <w:spacing w:after="120"/>
    </w:pPr>
    <w:r>
      <w:rPr>
        <w:noProof/>
        <w:lang w:eastAsia="es-CL"/>
      </w:rPr>
      <w:drawing>
        <wp:inline distT="0" distB="0" distL="0" distR="0">
          <wp:extent cx="695325" cy="5810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72"/>
    <w:rsid w:val="00000F0C"/>
    <w:rsid w:val="00001E24"/>
    <w:rsid w:val="00011E71"/>
    <w:rsid w:val="000131BE"/>
    <w:rsid w:val="000142C7"/>
    <w:rsid w:val="00021DC3"/>
    <w:rsid w:val="00021F6B"/>
    <w:rsid w:val="00023075"/>
    <w:rsid w:val="0002450A"/>
    <w:rsid w:val="0002505C"/>
    <w:rsid w:val="000324C2"/>
    <w:rsid w:val="000365F8"/>
    <w:rsid w:val="00036BFB"/>
    <w:rsid w:val="00040CF5"/>
    <w:rsid w:val="00042B86"/>
    <w:rsid w:val="000455BF"/>
    <w:rsid w:val="00050E9B"/>
    <w:rsid w:val="0005334D"/>
    <w:rsid w:val="00053C05"/>
    <w:rsid w:val="00053EE6"/>
    <w:rsid w:val="00055FDD"/>
    <w:rsid w:val="00057501"/>
    <w:rsid w:val="00057574"/>
    <w:rsid w:val="000603A7"/>
    <w:rsid w:val="0006382E"/>
    <w:rsid w:val="0006609E"/>
    <w:rsid w:val="00072C29"/>
    <w:rsid w:val="00073EE7"/>
    <w:rsid w:val="00075D5F"/>
    <w:rsid w:val="000774A8"/>
    <w:rsid w:val="000776BA"/>
    <w:rsid w:val="000845B6"/>
    <w:rsid w:val="000926F7"/>
    <w:rsid w:val="0009624C"/>
    <w:rsid w:val="000A0A8D"/>
    <w:rsid w:val="000A53A9"/>
    <w:rsid w:val="000A5465"/>
    <w:rsid w:val="000A7461"/>
    <w:rsid w:val="000B1161"/>
    <w:rsid w:val="000B1B1B"/>
    <w:rsid w:val="000B2CF4"/>
    <w:rsid w:val="000B38EC"/>
    <w:rsid w:val="000B39B6"/>
    <w:rsid w:val="000B70BB"/>
    <w:rsid w:val="000C31E6"/>
    <w:rsid w:val="000C7B3F"/>
    <w:rsid w:val="000D2244"/>
    <w:rsid w:val="000D2EF3"/>
    <w:rsid w:val="000D45CA"/>
    <w:rsid w:val="000E3CAD"/>
    <w:rsid w:val="000E50DF"/>
    <w:rsid w:val="000F4D2E"/>
    <w:rsid w:val="00100BB3"/>
    <w:rsid w:val="00105361"/>
    <w:rsid w:val="00116BD9"/>
    <w:rsid w:val="00117742"/>
    <w:rsid w:val="001202B0"/>
    <w:rsid w:val="00121D1C"/>
    <w:rsid w:val="0012389C"/>
    <w:rsid w:val="0013188C"/>
    <w:rsid w:val="0013694D"/>
    <w:rsid w:val="00136DC8"/>
    <w:rsid w:val="00137FF9"/>
    <w:rsid w:val="001421B1"/>
    <w:rsid w:val="00143B2D"/>
    <w:rsid w:val="001475EA"/>
    <w:rsid w:val="00154D38"/>
    <w:rsid w:val="00157EEC"/>
    <w:rsid w:val="001610A2"/>
    <w:rsid w:val="001620B2"/>
    <w:rsid w:val="001633D2"/>
    <w:rsid w:val="001703A9"/>
    <w:rsid w:val="00170E11"/>
    <w:rsid w:val="00177768"/>
    <w:rsid w:val="001839B2"/>
    <w:rsid w:val="00183F14"/>
    <w:rsid w:val="00184796"/>
    <w:rsid w:val="00194B9E"/>
    <w:rsid w:val="00196957"/>
    <w:rsid w:val="001A2556"/>
    <w:rsid w:val="001A33E1"/>
    <w:rsid w:val="001B203F"/>
    <w:rsid w:val="001C15CF"/>
    <w:rsid w:val="001C1CEC"/>
    <w:rsid w:val="001C3A44"/>
    <w:rsid w:val="001D2399"/>
    <w:rsid w:val="001D253D"/>
    <w:rsid w:val="001D3430"/>
    <w:rsid w:val="001E1C47"/>
    <w:rsid w:val="001E613A"/>
    <w:rsid w:val="001F0861"/>
    <w:rsid w:val="001F2E3B"/>
    <w:rsid w:val="001F3E81"/>
    <w:rsid w:val="002007CA"/>
    <w:rsid w:val="00201ADC"/>
    <w:rsid w:val="002035F8"/>
    <w:rsid w:val="002052C9"/>
    <w:rsid w:val="00207660"/>
    <w:rsid w:val="002123F8"/>
    <w:rsid w:val="002124B0"/>
    <w:rsid w:val="00215AD6"/>
    <w:rsid w:val="00215CC0"/>
    <w:rsid w:val="002224FF"/>
    <w:rsid w:val="002250F8"/>
    <w:rsid w:val="00225FC8"/>
    <w:rsid w:val="0022725C"/>
    <w:rsid w:val="002300DD"/>
    <w:rsid w:val="0023219B"/>
    <w:rsid w:val="00232875"/>
    <w:rsid w:val="0023382A"/>
    <w:rsid w:val="00237757"/>
    <w:rsid w:val="0024348C"/>
    <w:rsid w:val="00243C23"/>
    <w:rsid w:val="00247F17"/>
    <w:rsid w:val="002534D8"/>
    <w:rsid w:val="00254455"/>
    <w:rsid w:val="0025727D"/>
    <w:rsid w:val="00257B0A"/>
    <w:rsid w:val="002620BB"/>
    <w:rsid w:val="0026431E"/>
    <w:rsid w:val="002655B6"/>
    <w:rsid w:val="00265A5F"/>
    <w:rsid w:val="00266949"/>
    <w:rsid w:val="00266E5E"/>
    <w:rsid w:val="00280008"/>
    <w:rsid w:val="0028003E"/>
    <w:rsid w:val="002815BE"/>
    <w:rsid w:val="00286E67"/>
    <w:rsid w:val="0028760B"/>
    <w:rsid w:val="00291541"/>
    <w:rsid w:val="0029427F"/>
    <w:rsid w:val="00294FD1"/>
    <w:rsid w:val="002959EF"/>
    <w:rsid w:val="002959F9"/>
    <w:rsid w:val="00296741"/>
    <w:rsid w:val="00297707"/>
    <w:rsid w:val="00297CFC"/>
    <w:rsid w:val="002A49F5"/>
    <w:rsid w:val="002A4F22"/>
    <w:rsid w:val="002A5DCC"/>
    <w:rsid w:val="002B05B8"/>
    <w:rsid w:val="002B3413"/>
    <w:rsid w:val="002B3D7B"/>
    <w:rsid w:val="002B57A0"/>
    <w:rsid w:val="002C2AE4"/>
    <w:rsid w:val="002C7C12"/>
    <w:rsid w:val="002C7CFD"/>
    <w:rsid w:val="002D293A"/>
    <w:rsid w:val="002D5638"/>
    <w:rsid w:val="002D698E"/>
    <w:rsid w:val="002D7BF4"/>
    <w:rsid w:val="002E0222"/>
    <w:rsid w:val="002E0DEF"/>
    <w:rsid w:val="002E35D9"/>
    <w:rsid w:val="002E461F"/>
    <w:rsid w:val="002E4E16"/>
    <w:rsid w:val="002F0537"/>
    <w:rsid w:val="002F3CF0"/>
    <w:rsid w:val="002F716F"/>
    <w:rsid w:val="003049E1"/>
    <w:rsid w:val="003073B4"/>
    <w:rsid w:val="00311AC8"/>
    <w:rsid w:val="00315426"/>
    <w:rsid w:val="003233C0"/>
    <w:rsid w:val="003240CD"/>
    <w:rsid w:val="00324317"/>
    <w:rsid w:val="003274AB"/>
    <w:rsid w:val="00327601"/>
    <w:rsid w:val="00334D5F"/>
    <w:rsid w:val="003420D5"/>
    <w:rsid w:val="00347AAF"/>
    <w:rsid w:val="0035412B"/>
    <w:rsid w:val="0035678C"/>
    <w:rsid w:val="003570D2"/>
    <w:rsid w:val="00360E04"/>
    <w:rsid w:val="00361890"/>
    <w:rsid w:val="00376202"/>
    <w:rsid w:val="00376DF2"/>
    <w:rsid w:val="00377791"/>
    <w:rsid w:val="0038078B"/>
    <w:rsid w:val="00381B55"/>
    <w:rsid w:val="0038412B"/>
    <w:rsid w:val="00387FB0"/>
    <w:rsid w:val="00390187"/>
    <w:rsid w:val="00390F44"/>
    <w:rsid w:val="00393339"/>
    <w:rsid w:val="00396DB3"/>
    <w:rsid w:val="00397BE2"/>
    <w:rsid w:val="003A0C89"/>
    <w:rsid w:val="003A2E54"/>
    <w:rsid w:val="003A7B28"/>
    <w:rsid w:val="003B34F3"/>
    <w:rsid w:val="003C0472"/>
    <w:rsid w:val="003C60A4"/>
    <w:rsid w:val="003D604F"/>
    <w:rsid w:val="003E00DC"/>
    <w:rsid w:val="003E1A51"/>
    <w:rsid w:val="003E6A5D"/>
    <w:rsid w:val="003F4904"/>
    <w:rsid w:val="003F6018"/>
    <w:rsid w:val="00401F1E"/>
    <w:rsid w:val="00401FB7"/>
    <w:rsid w:val="00402F64"/>
    <w:rsid w:val="00406A57"/>
    <w:rsid w:val="00412A5F"/>
    <w:rsid w:val="00415F60"/>
    <w:rsid w:val="004164CE"/>
    <w:rsid w:val="00422629"/>
    <w:rsid w:val="00422E31"/>
    <w:rsid w:val="00424293"/>
    <w:rsid w:val="00425812"/>
    <w:rsid w:val="00432168"/>
    <w:rsid w:val="00434069"/>
    <w:rsid w:val="00434475"/>
    <w:rsid w:val="00440FD7"/>
    <w:rsid w:val="0044189B"/>
    <w:rsid w:val="00441AFF"/>
    <w:rsid w:val="0044233A"/>
    <w:rsid w:val="00443F9C"/>
    <w:rsid w:val="004459CF"/>
    <w:rsid w:val="004477B2"/>
    <w:rsid w:val="00450120"/>
    <w:rsid w:val="00452A58"/>
    <w:rsid w:val="0045748F"/>
    <w:rsid w:val="00461EAB"/>
    <w:rsid w:val="004662D9"/>
    <w:rsid w:val="00466C15"/>
    <w:rsid w:val="00471950"/>
    <w:rsid w:val="0047203B"/>
    <w:rsid w:val="00475FE2"/>
    <w:rsid w:val="004810D4"/>
    <w:rsid w:val="00487E29"/>
    <w:rsid w:val="004901E6"/>
    <w:rsid w:val="00490C4E"/>
    <w:rsid w:val="00493EE6"/>
    <w:rsid w:val="004A07AB"/>
    <w:rsid w:val="004A08CC"/>
    <w:rsid w:val="004A3687"/>
    <w:rsid w:val="004A4DBA"/>
    <w:rsid w:val="004A60E5"/>
    <w:rsid w:val="004B00CB"/>
    <w:rsid w:val="004B0367"/>
    <w:rsid w:val="004B68F3"/>
    <w:rsid w:val="004B7A88"/>
    <w:rsid w:val="004C7D7F"/>
    <w:rsid w:val="004D168E"/>
    <w:rsid w:val="004D29B3"/>
    <w:rsid w:val="004D43ED"/>
    <w:rsid w:val="004D5CC0"/>
    <w:rsid w:val="004D6CDA"/>
    <w:rsid w:val="004E04BA"/>
    <w:rsid w:val="004E4D65"/>
    <w:rsid w:val="004F1976"/>
    <w:rsid w:val="004F3FB5"/>
    <w:rsid w:val="004F42C0"/>
    <w:rsid w:val="005006AA"/>
    <w:rsid w:val="00503EF5"/>
    <w:rsid w:val="00503FAB"/>
    <w:rsid w:val="005063E3"/>
    <w:rsid w:val="00507418"/>
    <w:rsid w:val="0051065C"/>
    <w:rsid w:val="0051554C"/>
    <w:rsid w:val="00516EB2"/>
    <w:rsid w:val="00521754"/>
    <w:rsid w:val="00524DFE"/>
    <w:rsid w:val="00525FAA"/>
    <w:rsid w:val="00527D72"/>
    <w:rsid w:val="00531487"/>
    <w:rsid w:val="00531BA0"/>
    <w:rsid w:val="0053345B"/>
    <w:rsid w:val="00535287"/>
    <w:rsid w:val="0053590C"/>
    <w:rsid w:val="00535947"/>
    <w:rsid w:val="00536B5A"/>
    <w:rsid w:val="00536DAB"/>
    <w:rsid w:val="00546E61"/>
    <w:rsid w:val="00550251"/>
    <w:rsid w:val="0055072D"/>
    <w:rsid w:val="00554F82"/>
    <w:rsid w:val="00555C62"/>
    <w:rsid w:val="00557B08"/>
    <w:rsid w:val="00560E5A"/>
    <w:rsid w:val="00564701"/>
    <w:rsid w:val="00567D8B"/>
    <w:rsid w:val="005704A2"/>
    <w:rsid w:val="0057490B"/>
    <w:rsid w:val="005762CC"/>
    <w:rsid w:val="00582E87"/>
    <w:rsid w:val="0059098C"/>
    <w:rsid w:val="005937BB"/>
    <w:rsid w:val="005A00CD"/>
    <w:rsid w:val="005A0AD9"/>
    <w:rsid w:val="005A5FF8"/>
    <w:rsid w:val="005A6508"/>
    <w:rsid w:val="005B41C6"/>
    <w:rsid w:val="005C3A18"/>
    <w:rsid w:val="005C62AE"/>
    <w:rsid w:val="005C6ED9"/>
    <w:rsid w:val="005D0B04"/>
    <w:rsid w:val="005D3EC2"/>
    <w:rsid w:val="005D4060"/>
    <w:rsid w:val="005D696A"/>
    <w:rsid w:val="005E0722"/>
    <w:rsid w:val="005E0F97"/>
    <w:rsid w:val="005E2BBE"/>
    <w:rsid w:val="005E36DA"/>
    <w:rsid w:val="005F5BE8"/>
    <w:rsid w:val="00602BA8"/>
    <w:rsid w:val="0060535E"/>
    <w:rsid w:val="006056B4"/>
    <w:rsid w:val="0060756E"/>
    <w:rsid w:val="00612ACF"/>
    <w:rsid w:val="006150D6"/>
    <w:rsid w:val="006176C9"/>
    <w:rsid w:val="00617FCA"/>
    <w:rsid w:val="006217CD"/>
    <w:rsid w:val="00623FE3"/>
    <w:rsid w:val="00624F0C"/>
    <w:rsid w:val="00630F7D"/>
    <w:rsid w:val="00632214"/>
    <w:rsid w:val="00632D65"/>
    <w:rsid w:val="00633D35"/>
    <w:rsid w:val="00635D01"/>
    <w:rsid w:val="006360B1"/>
    <w:rsid w:val="0063799C"/>
    <w:rsid w:val="00637CE0"/>
    <w:rsid w:val="00641F90"/>
    <w:rsid w:val="00642288"/>
    <w:rsid w:val="0064425A"/>
    <w:rsid w:val="006448DC"/>
    <w:rsid w:val="00645428"/>
    <w:rsid w:val="0065642A"/>
    <w:rsid w:val="00660A6D"/>
    <w:rsid w:val="00662F30"/>
    <w:rsid w:val="00665AAF"/>
    <w:rsid w:val="00672AF9"/>
    <w:rsid w:val="00685DE9"/>
    <w:rsid w:val="0068627E"/>
    <w:rsid w:val="00686ACC"/>
    <w:rsid w:val="006A1D8D"/>
    <w:rsid w:val="006A33AB"/>
    <w:rsid w:val="006A343D"/>
    <w:rsid w:val="006A413E"/>
    <w:rsid w:val="006A6C9D"/>
    <w:rsid w:val="006A7892"/>
    <w:rsid w:val="006B25A7"/>
    <w:rsid w:val="006B3861"/>
    <w:rsid w:val="006C14A4"/>
    <w:rsid w:val="006C17C8"/>
    <w:rsid w:val="006C3A9D"/>
    <w:rsid w:val="006C6005"/>
    <w:rsid w:val="006C6BA9"/>
    <w:rsid w:val="006C6F92"/>
    <w:rsid w:val="006C72D1"/>
    <w:rsid w:val="006F1165"/>
    <w:rsid w:val="006F50BF"/>
    <w:rsid w:val="00710F4C"/>
    <w:rsid w:val="00717412"/>
    <w:rsid w:val="0072154F"/>
    <w:rsid w:val="007255E9"/>
    <w:rsid w:val="00725F64"/>
    <w:rsid w:val="00737367"/>
    <w:rsid w:val="00740FFE"/>
    <w:rsid w:val="00741330"/>
    <w:rsid w:val="007414D9"/>
    <w:rsid w:val="007447E4"/>
    <w:rsid w:val="00754B3D"/>
    <w:rsid w:val="00755B04"/>
    <w:rsid w:val="00761CF8"/>
    <w:rsid w:val="00762ACC"/>
    <w:rsid w:val="00763173"/>
    <w:rsid w:val="00767E5D"/>
    <w:rsid w:val="0077503D"/>
    <w:rsid w:val="00776C95"/>
    <w:rsid w:val="00777D1F"/>
    <w:rsid w:val="00781E57"/>
    <w:rsid w:val="00783978"/>
    <w:rsid w:val="007856D1"/>
    <w:rsid w:val="0078707D"/>
    <w:rsid w:val="0079172F"/>
    <w:rsid w:val="00795C19"/>
    <w:rsid w:val="007A1279"/>
    <w:rsid w:val="007B0712"/>
    <w:rsid w:val="007B5D86"/>
    <w:rsid w:val="007B7AB8"/>
    <w:rsid w:val="007C541A"/>
    <w:rsid w:val="007C542C"/>
    <w:rsid w:val="007C7146"/>
    <w:rsid w:val="007D3247"/>
    <w:rsid w:val="007D6F0D"/>
    <w:rsid w:val="007E581C"/>
    <w:rsid w:val="007E7B4F"/>
    <w:rsid w:val="007F28EC"/>
    <w:rsid w:val="007F3586"/>
    <w:rsid w:val="007F52B4"/>
    <w:rsid w:val="008008C3"/>
    <w:rsid w:val="00801A3B"/>
    <w:rsid w:val="00802C1D"/>
    <w:rsid w:val="008060F5"/>
    <w:rsid w:val="008062D4"/>
    <w:rsid w:val="00814334"/>
    <w:rsid w:val="00817871"/>
    <w:rsid w:val="008203E7"/>
    <w:rsid w:val="00824C6C"/>
    <w:rsid w:val="008254FC"/>
    <w:rsid w:val="00831F98"/>
    <w:rsid w:val="00833D90"/>
    <w:rsid w:val="00835308"/>
    <w:rsid w:val="00836392"/>
    <w:rsid w:val="008418C1"/>
    <w:rsid w:val="00842318"/>
    <w:rsid w:val="00847615"/>
    <w:rsid w:val="0084763C"/>
    <w:rsid w:val="0085208C"/>
    <w:rsid w:val="008616C8"/>
    <w:rsid w:val="00864825"/>
    <w:rsid w:val="00865486"/>
    <w:rsid w:val="0086570D"/>
    <w:rsid w:val="008718D4"/>
    <w:rsid w:val="00874226"/>
    <w:rsid w:val="008747EA"/>
    <w:rsid w:val="00874AF3"/>
    <w:rsid w:val="00880321"/>
    <w:rsid w:val="00880B59"/>
    <w:rsid w:val="00890CF6"/>
    <w:rsid w:val="00890E1F"/>
    <w:rsid w:val="00897C3C"/>
    <w:rsid w:val="008A00BD"/>
    <w:rsid w:val="008A4E2F"/>
    <w:rsid w:val="008A67DF"/>
    <w:rsid w:val="008A7EE3"/>
    <w:rsid w:val="008B2135"/>
    <w:rsid w:val="008B2517"/>
    <w:rsid w:val="008B2751"/>
    <w:rsid w:val="008C14DE"/>
    <w:rsid w:val="008C5DEC"/>
    <w:rsid w:val="008C61C0"/>
    <w:rsid w:val="008D26D3"/>
    <w:rsid w:val="008D356C"/>
    <w:rsid w:val="008E1083"/>
    <w:rsid w:val="008E29B3"/>
    <w:rsid w:val="008E7A37"/>
    <w:rsid w:val="008F04A9"/>
    <w:rsid w:val="008F67B2"/>
    <w:rsid w:val="0090488E"/>
    <w:rsid w:val="00905CBC"/>
    <w:rsid w:val="00906C61"/>
    <w:rsid w:val="00910C5A"/>
    <w:rsid w:val="00910F95"/>
    <w:rsid w:val="00911EDF"/>
    <w:rsid w:val="0092499D"/>
    <w:rsid w:val="009260A0"/>
    <w:rsid w:val="00926DF1"/>
    <w:rsid w:val="00930EA0"/>
    <w:rsid w:val="009311C1"/>
    <w:rsid w:val="00931BE9"/>
    <w:rsid w:val="00931CE8"/>
    <w:rsid w:val="00932EC0"/>
    <w:rsid w:val="0093340F"/>
    <w:rsid w:val="009337F8"/>
    <w:rsid w:val="009446A0"/>
    <w:rsid w:val="00954612"/>
    <w:rsid w:val="009549E2"/>
    <w:rsid w:val="009565E3"/>
    <w:rsid w:val="009719B3"/>
    <w:rsid w:val="00971F27"/>
    <w:rsid w:val="00973E3B"/>
    <w:rsid w:val="009743C4"/>
    <w:rsid w:val="00974E0C"/>
    <w:rsid w:val="00975693"/>
    <w:rsid w:val="00976859"/>
    <w:rsid w:val="00980B84"/>
    <w:rsid w:val="00981BBD"/>
    <w:rsid w:val="00984853"/>
    <w:rsid w:val="00984902"/>
    <w:rsid w:val="00985F2C"/>
    <w:rsid w:val="00990469"/>
    <w:rsid w:val="0099067A"/>
    <w:rsid w:val="0099516F"/>
    <w:rsid w:val="009955D9"/>
    <w:rsid w:val="00997B2A"/>
    <w:rsid w:val="00997D82"/>
    <w:rsid w:val="009A126F"/>
    <w:rsid w:val="009A1478"/>
    <w:rsid w:val="009B44B9"/>
    <w:rsid w:val="009B60BD"/>
    <w:rsid w:val="009B6C9D"/>
    <w:rsid w:val="009C2649"/>
    <w:rsid w:val="009C7850"/>
    <w:rsid w:val="009D31C5"/>
    <w:rsid w:val="009D391F"/>
    <w:rsid w:val="009D3F1E"/>
    <w:rsid w:val="009E174A"/>
    <w:rsid w:val="009E6527"/>
    <w:rsid w:val="009E7B74"/>
    <w:rsid w:val="009F0DF2"/>
    <w:rsid w:val="009F13F7"/>
    <w:rsid w:val="009F2009"/>
    <w:rsid w:val="009F53E3"/>
    <w:rsid w:val="00A01D96"/>
    <w:rsid w:val="00A071A4"/>
    <w:rsid w:val="00A13699"/>
    <w:rsid w:val="00A13B03"/>
    <w:rsid w:val="00A32605"/>
    <w:rsid w:val="00A33552"/>
    <w:rsid w:val="00A36C8A"/>
    <w:rsid w:val="00A374B0"/>
    <w:rsid w:val="00A37615"/>
    <w:rsid w:val="00A41372"/>
    <w:rsid w:val="00A50245"/>
    <w:rsid w:val="00A50738"/>
    <w:rsid w:val="00A52252"/>
    <w:rsid w:val="00A52616"/>
    <w:rsid w:val="00A54642"/>
    <w:rsid w:val="00A549CC"/>
    <w:rsid w:val="00A577E3"/>
    <w:rsid w:val="00A60D2B"/>
    <w:rsid w:val="00A652CF"/>
    <w:rsid w:val="00A72678"/>
    <w:rsid w:val="00A73F48"/>
    <w:rsid w:val="00A81020"/>
    <w:rsid w:val="00A82D1F"/>
    <w:rsid w:val="00A83686"/>
    <w:rsid w:val="00A8550C"/>
    <w:rsid w:val="00A86BA5"/>
    <w:rsid w:val="00A938BF"/>
    <w:rsid w:val="00A953E5"/>
    <w:rsid w:val="00AA0164"/>
    <w:rsid w:val="00AB4621"/>
    <w:rsid w:val="00AB489E"/>
    <w:rsid w:val="00AC0D16"/>
    <w:rsid w:val="00AC205D"/>
    <w:rsid w:val="00AC2770"/>
    <w:rsid w:val="00AC6D51"/>
    <w:rsid w:val="00AD24C8"/>
    <w:rsid w:val="00AD488F"/>
    <w:rsid w:val="00AE22BE"/>
    <w:rsid w:val="00AE2760"/>
    <w:rsid w:val="00AF20FA"/>
    <w:rsid w:val="00AF3D33"/>
    <w:rsid w:val="00AF44DB"/>
    <w:rsid w:val="00AF5367"/>
    <w:rsid w:val="00AF7151"/>
    <w:rsid w:val="00B04ECC"/>
    <w:rsid w:val="00B05537"/>
    <w:rsid w:val="00B06EA3"/>
    <w:rsid w:val="00B1351D"/>
    <w:rsid w:val="00B17C88"/>
    <w:rsid w:val="00B20667"/>
    <w:rsid w:val="00B2109E"/>
    <w:rsid w:val="00B2320C"/>
    <w:rsid w:val="00B2404F"/>
    <w:rsid w:val="00B31D1D"/>
    <w:rsid w:val="00B335E5"/>
    <w:rsid w:val="00B34849"/>
    <w:rsid w:val="00B35372"/>
    <w:rsid w:val="00B36CC5"/>
    <w:rsid w:val="00B3725F"/>
    <w:rsid w:val="00B40384"/>
    <w:rsid w:val="00B41B0F"/>
    <w:rsid w:val="00B4278A"/>
    <w:rsid w:val="00B44BDA"/>
    <w:rsid w:val="00B50D0F"/>
    <w:rsid w:val="00B50F20"/>
    <w:rsid w:val="00B5346F"/>
    <w:rsid w:val="00B61173"/>
    <w:rsid w:val="00B619E0"/>
    <w:rsid w:val="00B62BEE"/>
    <w:rsid w:val="00B667A4"/>
    <w:rsid w:val="00B77CC0"/>
    <w:rsid w:val="00B807FF"/>
    <w:rsid w:val="00B81700"/>
    <w:rsid w:val="00B8442C"/>
    <w:rsid w:val="00B84635"/>
    <w:rsid w:val="00B92E68"/>
    <w:rsid w:val="00B97987"/>
    <w:rsid w:val="00BB2A0F"/>
    <w:rsid w:val="00BB67E1"/>
    <w:rsid w:val="00BB6938"/>
    <w:rsid w:val="00BC2D94"/>
    <w:rsid w:val="00BC3F04"/>
    <w:rsid w:val="00BC5064"/>
    <w:rsid w:val="00BC573C"/>
    <w:rsid w:val="00BC755D"/>
    <w:rsid w:val="00BE0441"/>
    <w:rsid w:val="00BE1D9E"/>
    <w:rsid w:val="00BE2BB7"/>
    <w:rsid w:val="00BF1FA7"/>
    <w:rsid w:val="00BF2036"/>
    <w:rsid w:val="00BF4C6F"/>
    <w:rsid w:val="00BF7DA0"/>
    <w:rsid w:val="00C0030B"/>
    <w:rsid w:val="00C03E51"/>
    <w:rsid w:val="00C05B7F"/>
    <w:rsid w:val="00C0727D"/>
    <w:rsid w:val="00C1055B"/>
    <w:rsid w:val="00C12707"/>
    <w:rsid w:val="00C143E5"/>
    <w:rsid w:val="00C20D43"/>
    <w:rsid w:val="00C20E72"/>
    <w:rsid w:val="00C20FAC"/>
    <w:rsid w:val="00C23416"/>
    <w:rsid w:val="00C244A3"/>
    <w:rsid w:val="00C25447"/>
    <w:rsid w:val="00C304F7"/>
    <w:rsid w:val="00C3425F"/>
    <w:rsid w:val="00C35466"/>
    <w:rsid w:val="00C40CB5"/>
    <w:rsid w:val="00C43A9B"/>
    <w:rsid w:val="00C43E70"/>
    <w:rsid w:val="00C504EA"/>
    <w:rsid w:val="00C55583"/>
    <w:rsid w:val="00C61ED5"/>
    <w:rsid w:val="00C65372"/>
    <w:rsid w:val="00C713D5"/>
    <w:rsid w:val="00C812A6"/>
    <w:rsid w:val="00C8482F"/>
    <w:rsid w:val="00C91D5F"/>
    <w:rsid w:val="00C94BFA"/>
    <w:rsid w:val="00CB2000"/>
    <w:rsid w:val="00CB2158"/>
    <w:rsid w:val="00CC1598"/>
    <w:rsid w:val="00CC2A0E"/>
    <w:rsid w:val="00CC7BAB"/>
    <w:rsid w:val="00CD1AED"/>
    <w:rsid w:val="00CD1CAE"/>
    <w:rsid w:val="00CD2E13"/>
    <w:rsid w:val="00CE4C4F"/>
    <w:rsid w:val="00CE6E4F"/>
    <w:rsid w:val="00CF39F7"/>
    <w:rsid w:val="00CF4AA5"/>
    <w:rsid w:val="00CF4DA3"/>
    <w:rsid w:val="00CF59C6"/>
    <w:rsid w:val="00D02673"/>
    <w:rsid w:val="00D0386C"/>
    <w:rsid w:val="00D06B9B"/>
    <w:rsid w:val="00D07C91"/>
    <w:rsid w:val="00D12E10"/>
    <w:rsid w:val="00D21C04"/>
    <w:rsid w:val="00D2430C"/>
    <w:rsid w:val="00D278B6"/>
    <w:rsid w:val="00D314CE"/>
    <w:rsid w:val="00D34D3A"/>
    <w:rsid w:val="00D3502C"/>
    <w:rsid w:val="00D40E64"/>
    <w:rsid w:val="00D412F4"/>
    <w:rsid w:val="00D41D15"/>
    <w:rsid w:val="00D44ADF"/>
    <w:rsid w:val="00D5290C"/>
    <w:rsid w:val="00D52DF8"/>
    <w:rsid w:val="00D54791"/>
    <w:rsid w:val="00D56F4E"/>
    <w:rsid w:val="00D573FE"/>
    <w:rsid w:val="00D6329F"/>
    <w:rsid w:val="00D64D9B"/>
    <w:rsid w:val="00D70230"/>
    <w:rsid w:val="00D71CED"/>
    <w:rsid w:val="00D73325"/>
    <w:rsid w:val="00D87BA6"/>
    <w:rsid w:val="00D939F7"/>
    <w:rsid w:val="00D9588A"/>
    <w:rsid w:val="00DA00DC"/>
    <w:rsid w:val="00DA23AD"/>
    <w:rsid w:val="00DA57A2"/>
    <w:rsid w:val="00DA6AE0"/>
    <w:rsid w:val="00DA6D11"/>
    <w:rsid w:val="00DB0125"/>
    <w:rsid w:val="00DB2A81"/>
    <w:rsid w:val="00DB2DDC"/>
    <w:rsid w:val="00DB39B7"/>
    <w:rsid w:val="00DB48D3"/>
    <w:rsid w:val="00DB79B5"/>
    <w:rsid w:val="00DC14B5"/>
    <w:rsid w:val="00DC33E5"/>
    <w:rsid w:val="00DC625E"/>
    <w:rsid w:val="00DC78F1"/>
    <w:rsid w:val="00DD0A64"/>
    <w:rsid w:val="00DD0ABE"/>
    <w:rsid w:val="00DD20D9"/>
    <w:rsid w:val="00DE1243"/>
    <w:rsid w:val="00DE341C"/>
    <w:rsid w:val="00DE5F55"/>
    <w:rsid w:val="00DF0A2F"/>
    <w:rsid w:val="00DF5A18"/>
    <w:rsid w:val="00E0086D"/>
    <w:rsid w:val="00E022F4"/>
    <w:rsid w:val="00E0239B"/>
    <w:rsid w:val="00E06669"/>
    <w:rsid w:val="00E07740"/>
    <w:rsid w:val="00E162E6"/>
    <w:rsid w:val="00E164A1"/>
    <w:rsid w:val="00E1753A"/>
    <w:rsid w:val="00E17B24"/>
    <w:rsid w:val="00E30211"/>
    <w:rsid w:val="00E31192"/>
    <w:rsid w:val="00E3168B"/>
    <w:rsid w:val="00E316DF"/>
    <w:rsid w:val="00E36FC6"/>
    <w:rsid w:val="00E437B7"/>
    <w:rsid w:val="00E50C5B"/>
    <w:rsid w:val="00E51ED8"/>
    <w:rsid w:val="00E62A63"/>
    <w:rsid w:val="00E672E4"/>
    <w:rsid w:val="00E77DD3"/>
    <w:rsid w:val="00E81F77"/>
    <w:rsid w:val="00E82293"/>
    <w:rsid w:val="00E8423B"/>
    <w:rsid w:val="00E85597"/>
    <w:rsid w:val="00E9618D"/>
    <w:rsid w:val="00E965FC"/>
    <w:rsid w:val="00EA7300"/>
    <w:rsid w:val="00EA7D4C"/>
    <w:rsid w:val="00EB2CD8"/>
    <w:rsid w:val="00EB45FC"/>
    <w:rsid w:val="00EB667B"/>
    <w:rsid w:val="00EC355A"/>
    <w:rsid w:val="00EC6DCD"/>
    <w:rsid w:val="00EC7DBB"/>
    <w:rsid w:val="00EE58A5"/>
    <w:rsid w:val="00EE707E"/>
    <w:rsid w:val="00EF3E3B"/>
    <w:rsid w:val="00F030E6"/>
    <w:rsid w:val="00F03CCA"/>
    <w:rsid w:val="00F10FEE"/>
    <w:rsid w:val="00F14264"/>
    <w:rsid w:val="00F20A05"/>
    <w:rsid w:val="00F21709"/>
    <w:rsid w:val="00F21D48"/>
    <w:rsid w:val="00F242EB"/>
    <w:rsid w:val="00F33759"/>
    <w:rsid w:val="00F37A61"/>
    <w:rsid w:val="00F41B98"/>
    <w:rsid w:val="00F55A8A"/>
    <w:rsid w:val="00F56502"/>
    <w:rsid w:val="00F56FD1"/>
    <w:rsid w:val="00F614FE"/>
    <w:rsid w:val="00F63CD0"/>
    <w:rsid w:val="00F70C19"/>
    <w:rsid w:val="00F71E58"/>
    <w:rsid w:val="00F74F82"/>
    <w:rsid w:val="00F76622"/>
    <w:rsid w:val="00F97294"/>
    <w:rsid w:val="00F97889"/>
    <w:rsid w:val="00FA0186"/>
    <w:rsid w:val="00FA062A"/>
    <w:rsid w:val="00FB1BA5"/>
    <w:rsid w:val="00FB6AFC"/>
    <w:rsid w:val="00FB7FE2"/>
    <w:rsid w:val="00FC05E7"/>
    <w:rsid w:val="00FD22DC"/>
    <w:rsid w:val="00FD451C"/>
    <w:rsid w:val="00FE754E"/>
    <w:rsid w:val="00FF415A"/>
    <w:rsid w:val="00FF43E7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Verdana" w:hAnsi="Verdana"/>
      <w:b/>
      <w:color w:val="FFFFFF"/>
      <w:sz w:val="1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Verdana" w:hAnsi="Verdana"/>
      <w:b/>
      <w:color w:val="FFFFFF"/>
      <w:sz w:val="1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Verdana" w:hAnsi="Verdana"/>
      <w:i/>
      <w:sz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28"/>
      <w:lang w:val="es-MX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/>
      <w:b/>
      <w:i/>
      <w:color w:val="FFFFFF"/>
      <w:sz w:val="1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Verdana" w:hAnsi="Verdana"/>
      <w:i/>
      <w:color w:val="FFFFFF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unhideWhenUsed/>
    <w:rsid w:val="00536B5A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536B5A"/>
    <w:rPr>
      <w:color w:val="800080"/>
      <w:u w:val="single"/>
    </w:rPr>
  </w:style>
  <w:style w:type="paragraph" w:customStyle="1" w:styleId="xl66">
    <w:name w:val="xl66"/>
    <w:basedOn w:val="Normal"/>
    <w:rsid w:val="00536B5A"/>
    <w:pPr>
      <w:shd w:val="clear" w:color="000000" w:fill="FFFFFF"/>
      <w:spacing w:before="100" w:beforeAutospacing="1" w:after="100" w:afterAutospacing="1"/>
    </w:pPr>
    <w:rPr>
      <w:b/>
      <w:bCs/>
      <w:sz w:val="16"/>
      <w:szCs w:val="16"/>
      <w:lang w:eastAsia="es-CL"/>
    </w:rPr>
  </w:style>
  <w:style w:type="paragraph" w:customStyle="1" w:styleId="xl67">
    <w:name w:val="xl67"/>
    <w:basedOn w:val="Normal"/>
    <w:rsid w:val="00536B5A"/>
    <w:pPr>
      <w:shd w:val="clear" w:color="000000" w:fill="FFFFFF"/>
      <w:spacing w:before="100" w:beforeAutospacing="1" w:after="100" w:afterAutospacing="1"/>
    </w:pPr>
    <w:rPr>
      <w:b/>
      <w:bCs/>
      <w:sz w:val="16"/>
      <w:szCs w:val="16"/>
      <w:lang w:eastAsia="es-CL"/>
    </w:rPr>
  </w:style>
  <w:style w:type="paragraph" w:customStyle="1" w:styleId="xl68">
    <w:name w:val="xl68"/>
    <w:basedOn w:val="Normal"/>
    <w:rsid w:val="00536B5A"/>
    <w:pPr>
      <w:shd w:val="clear" w:color="000000" w:fill="FFFFFF"/>
      <w:spacing w:before="100" w:beforeAutospacing="1" w:after="100" w:afterAutospacing="1"/>
    </w:pPr>
    <w:rPr>
      <w:b/>
      <w:bCs/>
      <w:sz w:val="16"/>
      <w:szCs w:val="16"/>
      <w:lang w:eastAsia="es-CL"/>
    </w:rPr>
  </w:style>
  <w:style w:type="paragraph" w:customStyle="1" w:styleId="xl69">
    <w:name w:val="xl69"/>
    <w:basedOn w:val="Normal"/>
    <w:rsid w:val="00536B5A"/>
    <w:pP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70">
    <w:name w:val="xl70"/>
    <w:basedOn w:val="Normal"/>
    <w:rsid w:val="00536B5A"/>
    <w:pP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71">
    <w:name w:val="xl71"/>
    <w:basedOn w:val="Normal"/>
    <w:rsid w:val="00536B5A"/>
    <w:pP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72">
    <w:name w:val="xl72"/>
    <w:basedOn w:val="Normal"/>
    <w:rsid w:val="00536B5A"/>
    <w:pP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73">
    <w:name w:val="xl73"/>
    <w:basedOn w:val="Normal"/>
    <w:rsid w:val="00536B5A"/>
    <w:pP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74">
    <w:name w:val="xl74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eastAsia="es-CL"/>
    </w:rPr>
  </w:style>
  <w:style w:type="paragraph" w:customStyle="1" w:styleId="xl75">
    <w:name w:val="xl75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eastAsia="es-CL"/>
    </w:rPr>
  </w:style>
  <w:style w:type="paragraph" w:customStyle="1" w:styleId="xl76">
    <w:name w:val="xl76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color w:val="000000"/>
      <w:sz w:val="16"/>
      <w:szCs w:val="16"/>
      <w:lang w:eastAsia="es-CL"/>
    </w:rPr>
  </w:style>
  <w:style w:type="paragraph" w:customStyle="1" w:styleId="xl77">
    <w:name w:val="xl77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78">
    <w:name w:val="xl78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79">
    <w:name w:val="xl79"/>
    <w:basedOn w:val="Normal"/>
    <w:rsid w:val="00536B5A"/>
    <w:pP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80">
    <w:name w:val="xl80"/>
    <w:basedOn w:val="Normal"/>
    <w:rsid w:val="00536B5A"/>
    <w:pP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81">
    <w:name w:val="xl81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82">
    <w:name w:val="xl82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eastAsia="es-CL"/>
    </w:rPr>
  </w:style>
  <w:style w:type="paragraph" w:customStyle="1" w:styleId="xl83">
    <w:name w:val="xl83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eastAsia="es-CL"/>
    </w:rPr>
  </w:style>
  <w:style w:type="paragraph" w:customStyle="1" w:styleId="xl84">
    <w:name w:val="xl84"/>
    <w:basedOn w:val="Normal"/>
    <w:rsid w:val="00536B5A"/>
    <w:pPr>
      <w:spacing w:before="100" w:beforeAutospacing="1" w:after="100" w:afterAutospacing="1"/>
    </w:pPr>
    <w:rPr>
      <w:sz w:val="16"/>
      <w:szCs w:val="16"/>
      <w:lang w:eastAsia="es-CL"/>
    </w:rPr>
  </w:style>
  <w:style w:type="paragraph" w:styleId="Textodeglobo">
    <w:name w:val="Balloon Text"/>
    <w:basedOn w:val="Normal"/>
    <w:link w:val="TextodegloboCar"/>
    <w:rsid w:val="00777D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7D1F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Verdana" w:hAnsi="Verdana"/>
      <w:b/>
      <w:color w:val="FFFFFF"/>
      <w:sz w:val="1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Verdana" w:hAnsi="Verdana"/>
      <w:b/>
      <w:color w:val="FFFFFF"/>
      <w:sz w:val="1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Verdana" w:hAnsi="Verdana"/>
      <w:i/>
      <w:sz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28"/>
      <w:lang w:val="es-MX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/>
      <w:b/>
      <w:i/>
      <w:color w:val="FFFFFF"/>
      <w:sz w:val="1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Verdana" w:hAnsi="Verdana"/>
      <w:i/>
      <w:color w:val="FFFFFF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unhideWhenUsed/>
    <w:rsid w:val="00536B5A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536B5A"/>
    <w:rPr>
      <w:color w:val="800080"/>
      <w:u w:val="single"/>
    </w:rPr>
  </w:style>
  <w:style w:type="paragraph" w:customStyle="1" w:styleId="xl66">
    <w:name w:val="xl66"/>
    <w:basedOn w:val="Normal"/>
    <w:rsid w:val="00536B5A"/>
    <w:pPr>
      <w:shd w:val="clear" w:color="000000" w:fill="FFFFFF"/>
      <w:spacing w:before="100" w:beforeAutospacing="1" w:after="100" w:afterAutospacing="1"/>
    </w:pPr>
    <w:rPr>
      <w:b/>
      <w:bCs/>
      <w:sz w:val="16"/>
      <w:szCs w:val="16"/>
      <w:lang w:eastAsia="es-CL"/>
    </w:rPr>
  </w:style>
  <w:style w:type="paragraph" w:customStyle="1" w:styleId="xl67">
    <w:name w:val="xl67"/>
    <w:basedOn w:val="Normal"/>
    <w:rsid w:val="00536B5A"/>
    <w:pPr>
      <w:shd w:val="clear" w:color="000000" w:fill="FFFFFF"/>
      <w:spacing w:before="100" w:beforeAutospacing="1" w:after="100" w:afterAutospacing="1"/>
    </w:pPr>
    <w:rPr>
      <w:b/>
      <w:bCs/>
      <w:sz w:val="16"/>
      <w:szCs w:val="16"/>
      <w:lang w:eastAsia="es-CL"/>
    </w:rPr>
  </w:style>
  <w:style w:type="paragraph" w:customStyle="1" w:styleId="xl68">
    <w:name w:val="xl68"/>
    <w:basedOn w:val="Normal"/>
    <w:rsid w:val="00536B5A"/>
    <w:pPr>
      <w:shd w:val="clear" w:color="000000" w:fill="FFFFFF"/>
      <w:spacing w:before="100" w:beforeAutospacing="1" w:after="100" w:afterAutospacing="1"/>
    </w:pPr>
    <w:rPr>
      <w:b/>
      <w:bCs/>
      <w:sz w:val="16"/>
      <w:szCs w:val="16"/>
      <w:lang w:eastAsia="es-CL"/>
    </w:rPr>
  </w:style>
  <w:style w:type="paragraph" w:customStyle="1" w:styleId="xl69">
    <w:name w:val="xl69"/>
    <w:basedOn w:val="Normal"/>
    <w:rsid w:val="00536B5A"/>
    <w:pP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70">
    <w:name w:val="xl70"/>
    <w:basedOn w:val="Normal"/>
    <w:rsid w:val="00536B5A"/>
    <w:pP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71">
    <w:name w:val="xl71"/>
    <w:basedOn w:val="Normal"/>
    <w:rsid w:val="00536B5A"/>
    <w:pP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72">
    <w:name w:val="xl72"/>
    <w:basedOn w:val="Normal"/>
    <w:rsid w:val="00536B5A"/>
    <w:pP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73">
    <w:name w:val="xl73"/>
    <w:basedOn w:val="Normal"/>
    <w:rsid w:val="00536B5A"/>
    <w:pP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74">
    <w:name w:val="xl74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eastAsia="es-CL"/>
    </w:rPr>
  </w:style>
  <w:style w:type="paragraph" w:customStyle="1" w:styleId="xl75">
    <w:name w:val="xl75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eastAsia="es-CL"/>
    </w:rPr>
  </w:style>
  <w:style w:type="paragraph" w:customStyle="1" w:styleId="xl76">
    <w:name w:val="xl76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color w:val="000000"/>
      <w:sz w:val="16"/>
      <w:szCs w:val="16"/>
      <w:lang w:eastAsia="es-CL"/>
    </w:rPr>
  </w:style>
  <w:style w:type="paragraph" w:customStyle="1" w:styleId="xl77">
    <w:name w:val="xl77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78">
    <w:name w:val="xl78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79">
    <w:name w:val="xl79"/>
    <w:basedOn w:val="Normal"/>
    <w:rsid w:val="00536B5A"/>
    <w:pPr>
      <w:shd w:val="clear" w:color="000000" w:fill="FFFFFF"/>
      <w:spacing w:before="100" w:beforeAutospacing="1" w:after="100" w:afterAutospacing="1"/>
    </w:pPr>
    <w:rPr>
      <w:sz w:val="16"/>
      <w:szCs w:val="16"/>
      <w:lang w:eastAsia="es-CL"/>
    </w:rPr>
  </w:style>
  <w:style w:type="paragraph" w:customStyle="1" w:styleId="xl80">
    <w:name w:val="xl80"/>
    <w:basedOn w:val="Normal"/>
    <w:rsid w:val="00536B5A"/>
    <w:pP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81">
    <w:name w:val="xl81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sz w:val="16"/>
      <w:szCs w:val="16"/>
      <w:lang w:eastAsia="es-CL"/>
    </w:rPr>
  </w:style>
  <w:style w:type="paragraph" w:customStyle="1" w:styleId="xl82">
    <w:name w:val="xl82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eastAsia="es-CL"/>
    </w:rPr>
  </w:style>
  <w:style w:type="paragraph" w:customStyle="1" w:styleId="xl83">
    <w:name w:val="xl83"/>
    <w:basedOn w:val="Normal"/>
    <w:rsid w:val="00536B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  <w:lang w:eastAsia="es-CL"/>
    </w:rPr>
  </w:style>
  <w:style w:type="paragraph" w:customStyle="1" w:styleId="xl84">
    <w:name w:val="xl84"/>
    <w:basedOn w:val="Normal"/>
    <w:rsid w:val="00536B5A"/>
    <w:pPr>
      <w:spacing w:before="100" w:beforeAutospacing="1" w:after="100" w:afterAutospacing="1"/>
    </w:pPr>
    <w:rPr>
      <w:sz w:val="16"/>
      <w:szCs w:val="16"/>
      <w:lang w:eastAsia="es-CL"/>
    </w:rPr>
  </w:style>
  <w:style w:type="paragraph" w:styleId="Textodeglobo">
    <w:name w:val="Balloon Text"/>
    <w:basedOn w:val="Normal"/>
    <w:link w:val="TextodegloboCar"/>
    <w:rsid w:val="00777D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7D1F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unozq\Desktop\F89073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F890731</Template>
  <TotalTime>0</TotalTime>
  <Pages>2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Santander Chile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Muñoz Quezada</dc:creator>
  <cp:lastModifiedBy>Claudio Muñoz Quezada</cp:lastModifiedBy>
  <cp:revision>1</cp:revision>
  <cp:lastPrinted>2013-05-15T15:37:00Z</cp:lastPrinted>
  <dcterms:created xsi:type="dcterms:W3CDTF">2016-12-05T14:32:00Z</dcterms:created>
  <dcterms:modified xsi:type="dcterms:W3CDTF">2016-12-05T14:32:00Z</dcterms:modified>
</cp:coreProperties>
</file>